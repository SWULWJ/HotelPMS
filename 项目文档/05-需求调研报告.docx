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1185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7FA6CA25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3CA5DB70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1E0240A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ED370FE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20A2A68E" w14:textId="77777777" w:rsidR="00E95D64" w:rsidRPr="007624A6" w:rsidRDefault="00E95D64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DC46BE" w14:textId="29A0166A" w:rsidR="004F0708" w:rsidRPr="007624A6" w:rsidRDefault="008C62A8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学生宿舍管理</w:t>
      </w:r>
      <w:r w:rsidR="007624A6" w:rsidRPr="007624A6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系统需求</w:t>
      </w:r>
      <w:r w:rsidR="004960F7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调研报告</w:t>
      </w:r>
    </w:p>
    <w:p w14:paraId="0F92A07F" w14:textId="77777777" w:rsidR="00E95D64" w:rsidRPr="007624A6" w:rsidRDefault="00E95D64">
      <w:pPr>
        <w:jc w:val="center"/>
        <w:rPr>
          <w:rFonts w:ascii="黑体" w:eastAsia="黑体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24A6">
        <w:rPr>
          <w:rFonts w:ascii="黑体" w:eastAsia="黑体" w:hint="eastAsi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（版本v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624A6">
          <w:rPr>
            <w:rFonts w:ascii="黑体" w:eastAsia="黑体" w:hint="eastAsia"/>
            <w:b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1.0.0</w:t>
        </w:r>
      </w:smartTag>
      <w:r w:rsidRPr="007624A6">
        <w:rPr>
          <w:rFonts w:ascii="黑体" w:eastAsia="黑体" w:hint="eastAsi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14:paraId="0723E7D4" w14:textId="77777777" w:rsidR="00F03331" w:rsidRDefault="00F03331">
      <w:pPr>
        <w:jc w:val="center"/>
        <w:rPr>
          <w:rFonts w:ascii="黑体" w:eastAsia="黑体"/>
          <w:b/>
          <w:sz w:val="28"/>
          <w:szCs w:val="28"/>
        </w:rPr>
      </w:pPr>
    </w:p>
    <w:p w14:paraId="078172A1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0C175053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75713EB7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147FE606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09A82B41" w14:textId="77777777" w:rsidR="00B105C4" w:rsidRDefault="00B105C4">
      <w:pPr>
        <w:widowControl/>
        <w:spacing w:line="240" w:lineRule="auto"/>
        <w:jc w:val="left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br w:type="page"/>
      </w:r>
    </w:p>
    <w:p w14:paraId="13902380" w14:textId="77777777" w:rsidR="002544A4" w:rsidRPr="00E95D64" w:rsidRDefault="002544A4">
      <w:pPr>
        <w:jc w:val="center"/>
        <w:rPr>
          <w:rFonts w:ascii="黑体" w:eastAsia="黑体"/>
          <w:b/>
          <w:sz w:val="28"/>
          <w:szCs w:val="28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06"/>
        <w:gridCol w:w="80"/>
        <w:gridCol w:w="2182"/>
        <w:gridCol w:w="207"/>
        <w:gridCol w:w="2020"/>
        <w:gridCol w:w="66"/>
        <w:gridCol w:w="2632"/>
      </w:tblGrid>
      <w:tr w:rsidR="002544A4" w14:paraId="13384B9E" w14:textId="77777777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14:paraId="1BAE9289" w14:textId="77777777" w:rsidR="002544A4" w:rsidRDefault="002544A4" w:rsidP="002544A4">
            <w:r>
              <w:rPr>
                <w:rFonts w:hint="eastAsia"/>
              </w:rPr>
              <w:t>成文信息</w:t>
            </w:r>
          </w:p>
        </w:tc>
      </w:tr>
      <w:tr w:rsidR="002544A4" w14:paraId="4BA36F37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B9A890" w14:textId="77777777" w:rsidR="002544A4" w:rsidRDefault="002544A4" w:rsidP="002544A4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84970B" w14:textId="77777777" w:rsidR="002544A4" w:rsidRDefault="002544A4" w:rsidP="002544A4">
            <w:r>
              <w:rPr>
                <w:rFonts w:hint="eastAsia"/>
              </w:rPr>
              <w:t>需求分析</w:t>
            </w:r>
            <w:r w:rsidR="004960F7">
              <w:rPr>
                <w:rFonts w:hint="eastAsia"/>
              </w:rPr>
              <w:t>调研报告</w:t>
            </w:r>
          </w:p>
        </w:tc>
      </w:tr>
      <w:tr w:rsidR="002544A4" w14:paraId="610B02E9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EE7250" w14:textId="77777777" w:rsidR="002544A4" w:rsidRDefault="002544A4" w:rsidP="002544A4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3F07" w14:textId="77777777" w:rsidR="002544A4" w:rsidRDefault="00B105C4" w:rsidP="007624A6">
            <w:r>
              <w:t>中软国际</w:t>
            </w:r>
            <w:r>
              <w:t>ETC</w:t>
            </w:r>
          </w:p>
        </w:tc>
        <w:tc>
          <w:tcPr>
            <w:tcW w:w="1320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12D2D3" w14:textId="77777777" w:rsidR="002544A4" w:rsidRDefault="002544A4" w:rsidP="002544A4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left w:val="single" w:sz="4" w:space="0" w:color="auto"/>
              <w:right w:val="double" w:sz="4" w:space="0" w:color="auto"/>
            </w:tcBorders>
          </w:tcPr>
          <w:p w14:paraId="7E2EB60D" w14:textId="77777777" w:rsidR="002544A4" w:rsidRDefault="002544A4" w:rsidP="002544A4"/>
        </w:tc>
      </w:tr>
      <w:tr w:rsidR="002544A4" w14:paraId="7CF8A0B0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7B9DF3" w14:textId="77777777" w:rsidR="002544A4" w:rsidRDefault="002544A4" w:rsidP="002544A4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666" w14:textId="77777777" w:rsidR="002544A4" w:rsidRDefault="002544A4" w:rsidP="002544A4"/>
        </w:tc>
        <w:tc>
          <w:tcPr>
            <w:tcW w:w="1320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2277" w14:textId="77777777" w:rsidR="002544A4" w:rsidRDefault="002544A4" w:rsidP="002544A4"/>
        </w:tc>
        <w:tc>
          <w:tcPr>
            <w:tcW w:w="1515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2D4E8ED" w14:textId="77777777" w:rsidR="002544A4" w:rsidRDefault="002544A4" w:rsidP="002544A4"/>
        </w:tc>
      </w:tr>
      <w:tr w:rsidR="002544A4" w14:paraId="169388BE" w14:textId="77777777">
        <w:trPr>
          <w:cantSplit/>
          <w:trHeight w:val="361"/>
        </w:trPr>
        <w:tc>
          <w:tcPr>
            <w:tcW w:w="863" w:type="pct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93982E9" w14:textId="77777777" w:rsidR="002544A4" w:rsidRDefault="002544A4" w:rsidP="002544A4"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11F7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B19" w14:textId="77777777" w:rsidR="002544A4" w:rsidRDefault="002544A4" w:rsidP="002544A4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1C73CF" w14:textId="77777777" w:rsidR="002544A4" w:rsidRDefault="002544A4" w:rsidP="002544A4">
            <w:r>
              <w:rPr>
                <w:rFonts w:hint="eastAsia"/>
              </w:rPr>
              <w:t>正式稿</w:t>
            </w:r>
          </w:p>
        </w:tc>
      </w:tr>
      <w:tr w:rsidR="002544A4" w14:paraId="0297D3D9" w14:textId="77777777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4F1B1DF" w14:textId="77777777" w:rsidR="002544A4" w:rsidRDefault="002544A4" w:rsidP="002544A4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917A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CA83" w14:textId="77777777" w:rsidR="002544A4" w:rsidRDefault="002544A4" w:rsidP="002544A4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43F197" w14:textId="77777777" w:rsidR="002544A4" w:rsidRDefault="002544A4" w:rsidP="002544A4"/>
        </w:tc>
      </w:tr>
      <w:tr w:rsidR="002544A4" w14:paraId="60C1EE1E" w14:textId="77777777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5A6E2D5" w14:textId="77777777" w:rsidR="002544A4" w:rsidRDefault="002544A4" w:rsidP="002544A4">
            <w:r>
              <w:rPr>
                <w:rFonts w:hint="eastAsia"/>
              </w:rPr>
              <w:t>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E58C54C" w14:textId="77777777" w:rsidR="002544A4" w:rsidRDefault="002544A4" w:rsidP="002544A4"/>
        </w:tc>
        <w:tc>
          <w:tcPr>
            <w:tcW w:w="1320" w:type="pct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95BCC3" w14:textId="77777777" w:rsidR="002544A4" w:rsidRDefault="002544A4" w:rsidP="002544A4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17781F9" w14:textId="77777777" w:rsidR="002544A4" w:rsidRDefault="002544A4" w:rsidP="002544A4"/>
        </w:tc>
      </w:tr>
      <w:tr w:rsidR="002544A4" w14:paraId="3ED873BF" w14:textId="77777777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AD8EBBD" w14:textId="77777777" w:rsidR="002544A4" w:rsidRDefault="002544A4" w:rsidP="002544A4">
            <w:r>
              <w:rPr>
                <w:rFonts w:hint="eastAsia"/>
              </w:rPr>
              <w:t>签收信息</w:t>
            </w:r>
          </w:p>
        </w:tc>
      </w:tr>
      <w:tr w:rsidR="002544A4" w14:paraId="3CA6412A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14:paraId="10DD482C" w14:textId="77777777" w:rsidR="002544A4" w:rsidRDefault="002544A4" w:rsidP="002544A4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4267509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2264A4D3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A14023B" w14:textId="77777777" w:rsidR="002544A4" w:rsidRDefault="002544A4" w:rsidP="002544A4">
            <w:r>
              <w:rPr>
                <w:rFonts w:hint="eastAsia"/>
              </w:rPr>
              <w:t>接收方：</w:t>
            </w:r>
          </w:p>
        </w:tc>
      </w:tr>
      <w:tr w:rsidR="002544A4" w14:paraId="7949CB76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511EB6C8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256FE49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E65F202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8023F79" w14:textId="77777777" w:rsidR="002544A4" w:rsidRDefault="002544A4" w:rsidP="002544A4">
            <w:r>
              <w:rPr>
                <w:rFonts w:hint="eastAsia"/>
              </w:rPr>
              <w:t>代表人：</w:t>
            </w:r>
          </w:p>
        </w:tc>
      </w:tr>
      <w:tr w:rsidR="002544A4" w14:paraId="29F59A01" w14:textId="77777777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F0F6B26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D8E5F42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9E92145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FAE3A0C" w14:textId="77777777" w:rsidR="002544A4" w:rsidRDefault="002544A4" w:rsidP="002544A4">
            <w:r>
              <w:rPr>
                <w:rFonts w:hint="eastAsia"/>
              </w:rPr>
              <w:t>日期：</w:t>
            </w:r>
          </w:p>
        </w:tc>
      </w:tr>
      <w:tr w:rsidR="002544A4" w14:paraId="04F421FC" w14:textId="77777777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14:paraId="4E21E251" w14:textId="77777777" w:rsidR="002544A4" w:rsidRDefault="002544A4" w:rsidP="002544A4">
            <w:r>
              <w:rPr>
                <w:rFonts w:hint="eastAsia"/>
              </w:rPr>
              <w:t>变更信息</w:t>
            </w:r>
          </w:p>
        </w:tc>
      </w:tr>
      <w:tr w:rsidR="002544A4" w14:paraId="39C2CE94" w14:textId="77777777">
        <w:tc>
          <w:tcPr>
            <w:tcW w:w="802" w:type="pct"/>
            <w:tcBorders>
              <w:left w:val="double" w:sz="4" w:space="0" w:color="auto"/>
            </w:tcBorders>
            <w:shd w:val="clear" w:color="auto" w:fill="FFFFFF"/>
          </w:tcPr>
          <w:p w14:paraId="24C86AE2" w14:textId="77777777" w:rsidR="002544A4" w:rsidRDefault="002544A4" w:rsidP="002544A4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shd w:val="clear" w:color="auto" w:fill="FFFFFF"/>
          </w:tcPr>
          <w:p w14:paraId="37B92BA1" w14:textId="77777777" w:rsidR="002544A4" w:rsidRDefault="002544A4" w:rsidP="002544A4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shd w:val="clear" w:color="auto" w:fill="FFFFFF"/>
          </w:tcPr>
          <w:p w14:paraId="55CB9CEC" w14:textId="77777777" w:rsidR="002544A4" w:rsidRDefault="002544A4" w:rsidP="002544A4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right w:val="double" w:sz="4" w:space="0" w:color="auto"/>
            </w:tcBorders>
            <w:shd w:val="clear" w:color="auto" w:fill="FFFFFF"/>
          </w:tcPr>
          <w:p w14:paraId="7F4FF6FA" w14:textId="77777777" w:rsidR="002544A4" w:rsidRDefault="002544A4" w:rsidP="002544A4">
            <w:r>
              <w:rPr>
                <w:rFonts w:hint="eastAsia"/>
              </w:rPr>
              <w:t>日期</w:t>
            </w:r>
          </w:p>
        </w:tc>
      </w:tr>
    </w:tbl>
    <w:p w14:paraId="017BE40D" w14:textId="77777777" w:rsidR="00F03331" w:rsidRDefault="00F03331">
      <w:pPr>
        <w:jc w:val="center"/>
        <w:rPr>
          <w:rFonts w:ascii="黑体" w:eastAsia="黑体"/>
          <w:b/>
          <w:sz w:val="36"/>
          <w:szCs w:val="36"/>
        </w:rPr>
        <w:sectPr w:rsidR="00F03331" w:rsidSect="00F0333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588" w:bottom="1418" w:left="1588" w:header="851" w:footer="992" w:gutter="0"/>
          <w:pgNumType w:start="1"/>
          <w:cols w:space="425"/>
          <w:docGrid w:type="lines" w:linePitch="312"/>
        </w:sectPr>
      </w:pPr>
    </w:p>
    <w:p w14:paraId="07B98F29" w14:textId="77777777" w:rsidR="00F03331" w:rsidRDefault="00F03331" w:rsidP="00E95D64">
      <w:pPr>
        <w:jc w:val="center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2019970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D540A" w14:textId="3D9930D4" w:rsidR="007C2A59" w:rsidRPr="007C2A59" w:rsidRDefault="007C2A59" w:rsidP="007C2A59">
          <w:pPr>
            <w:pStyle w:val="TOC"/>
            <w:jc w:val="center"/>
            <w:rPr>
              <w:color w:val="auto"/>
              <w:sz w:val="48"/>
              <w:szCs w:val="48"/>
            </w:rPr>
          </w:pPr>
          <w:r w:rsidRPr="007C2A59">
            <w:rPr>
              <w:color w:val="auto"/>
              <w:sz w:val="48"/>
              <w:szCs w:val="48"/>
              <w:lang w:val="zh-CN"/>
            </w:rPr>
            <w:t>目</w:t>
          </w:r>
          <w:r>
            <w:rPr>
              <w:rFonts w:hint="eastAsia"/>
              <w:color w:val="auto"/>
              <w:sz w:val="48"/>
              <w:szCs w:val="48"/>
              <w:lang w:val="zh-CN"/>
            </w:rPr>
            <w:t xml:space="preserve"> </w:t>
          </w:r>
          <w:r w:rsidRPr="007C2A59">
            <w:rPr>
              <w:color w:val="auto"/>
              <w:sz w:val="48"/>
              <w:szCs w:val="48"/>
              <w:lang w:val="zh-CN"/>
            </w:rPr>
            <w:t>录</w:t>
          </w:r>
        </w:p>
        <w:p w14:paraId="0BD0F203" w14:textId="34A13F26" w:rsidR="007C2A59" w:rsidRDefault="007C2A59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50750" w:history="1">
            <w:r w:rsidRPr="00BE0A30">
              <w:rPr>
                <w:rStyle w:val="a8"/>
                <w:noProof/>
              </w:rPr>
              <w:t>第一章</w:t>
            </w:r>
            <w:r w:rsidRPr="00BE0A30">
              <w:rPr>
                <w:rStyle w:val="a8"/>
                <w:noProof/>
              </w:rPr>
              <w:t xml:space="preserve"> </w:t>
            </w:r>
            <w:r w:rsidRPr="00BE0A30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26AB" w14:textId="564E2A0F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1" w:history="1">
            <w:r w:rsidR="007C2A59" w:rsidRPr="00BE0A30">
              <w:rPr>
                <w:rStyle w:val="a8"/>
                <w:noProof/>
              </w:rPr>
              <w:t xml:space="preserve">1.1 </w:t>
            </w:r>
            <w:r w:rsidR="007C2A59" w:rsidRPr="00BE0A30">
              <w:rPr>
                <w:rStyle w:val="a8"/>
                <w:noProof/>
              </w:rPr>
              <w:t>编写目的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_Toc107050751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1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7D955631" w14:textId="27FA2BD0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2" w:history="1">
            <w:r w:rsidR="007C2A59" w:rsidRPr="00BE0A30">
              <w:rPr>
                <w:rStyle w:val="a8"/>
                <w:noProof/>
              </w:rPr>
              <w:t xml:space="preserve">1.2 </w:t>
            </w:r>
            <w:r w:rsidR="007C2A59" w:rsidRPr="00BE0A30">
              <w:rPr>
                <w:rStyle w:val="a8"/>
                <w:noProof/>
              </w:rPr>
              <w:t>文档范围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_Toc107050752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1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6518A177" w14:textId="46576578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3" w:history="1">
            <w:r w:rsidR="007C2A59" w:rsidRPr="00BE0A30">
              <w:rPr>
                <w:rStyle w:val="a8"/>
                <w:noProof/>
              </w:rPr>
              <w:t xml:space="preserve">1.3 </w:t>
            </w:r>
            <w:r w:rsidR="007C2A59" w:rsidRPr="00BE0A30">
              <w:rPr>
                <w:rStyle w:val="a8"/>
                <w:noProof/>
              </w:rPr>
              <w:t>预期读者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_Toc107050753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1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7CF7423F" w14:textId="46FDF7D2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4" w:history="1">
            <w:r w:rsidR="007C2A59" w:rsidRPr="00BE0A30">
              <w:rPr>
                <w:rStyle w:val="a8"/>
                <w:noProof/>
              </w:rPr>
              <w:t xml:space="preserve">1.4 </w:t>
            </w:r>
            <w:r w:rsidR="007C2A59" w:rsidRPr="00BE0A30">
              <w:rPr>
                <w:rStyle w:val="a8"/>
                <w:noProof/>
              </w:rPr>
              <w:t>参考资料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_Toc107050754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1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34B559EE" w14:textId="30311D1B" w:rsidR="007C2A59" w:rsidRDefault="00C57932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050755" w:history="1">
            <w:r w:rsidR="007C2A59" w:rsidRPr="00BE0A30">
              <w:rPr>
                <w:rStyle w:val="a8"/>
                <w:noProof/>
              </w:rPr>
              <w:t>第二章</w:t>
            </w:r>
            <w:r w:rsidR="007C2A59" w:rsidRPr="00BE0A30">
              <w:rPr>
                <w:rStyle w:val="a8"/>
                <w:noProof/>
              </w:rPr>
              <w:t xml:space="preserve"> </w:t>
            </w:r>
            <w:r w:rsidR="007C2A59" w:rsidRPr="00BE0A30">
              <w:rPr>
                <w:rStyle w:val="a8"/>
                <w:noProof/>
              </w:rPr>
              <w:t>项目描述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_Toc107050755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2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2C47E0CB" w14:textId="5332BF3C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6" w:history="1">
            <w:r w:rsidR="007C2A59" w:rsidRPr="00BE0A30">
              <w:rPr>
                <w:rStyle w:val="a8"/>
                <w:noProof/>
              </w:rPr>
              <w:t xml:space="preserve">2.1 </w:t>
            </w:r>
            <w:r w:rsidR="007C2A59" w:rsidRPr="00BE0A30">
              <w:rPr>
                <w:rStyle w:val="a8"/>
                <w:noProof/>
              </w:rPr>
              <w:t>项目背景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_Toc107050756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2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5C87A3B6" w14:textId="7E3AE0C5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7" w:history="1">
            <w:r w:rsidR="007C2A59" w:rsidRPr="00BE0A30">
              <w:rPr>
                <w:rStyle w:val="a8"/>
                <w:noProof/>
              </w:rPr>
              <w:t xml:space="preserve">2.2 </w:t>
            </w:r>
            <w:r w:rsidR="007C2A59" w:rsidRPr="00BE0A30">
              <w:rPr>
                <w:rStyle w:val="a8"/>
                <w:noProof/>
              </w:rPr>
              <w:t>项目名称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_Toc107050757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2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5AA06065" w14:textId="26685F8B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8" w:history="1">
            <w:r w:rsidR="007C2A59" w:rsidRPr="00BE0A30">
              <w:rPr>
                <w:rStyle w:val="a8"/>
                <w:noProof/>
              </w:rPr>
              <w:t xml:space="preserve">2.3 </w:t>
            </w:r>
            <w:r w:rsidR="007C2A59" w:rsidRPr="00BE0A30">
              <w:rPr>
                <w:rStyle w:val="a8"/>
                <w:noProof/>
              </w:rPr>
              <w:t>项目概述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_Toc107050758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2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559EF661" w14:textId="3159F19B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59" w:history="1">
            <w:r w:rsidR="007C2A59" w:rsidRPr="00BE0A30">
              <w:rPr>
                <w:rStyle w:val="a8"/>
                <w:noProof/>
              </w:rPr>
              <w:t xml:space="preserve">2.4 </w:t>
            </w:r>
            <w:r w:rsidR="007C2A59" w:rsidRPr="00BE0A30">
              <w:rPr>
                <w:rStyle w:val="a8"/>
                <w:noProof/>
              </w:rPr>
              <w:t>项目关联性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_Toc107050759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2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4E5ED276" w14:textId="390AEBA7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0" w:history="1">
            <w:r w:rsidR="007C2A59" w:rsidRPr="00BE0A30">
              <w:rPr>
                <w:rStyle w:val="a8"/>
                <w:noProof/>
              </w:rPr>
              <w:t xml:space="preserve">2.5 </w:t>
            </w:r>
            <w:r w:rsidR="007C2A59" w:rsidRPr="00BE0A30">
              <w:rPr>
                <w:rStyle w:val="a8"/>
                <w:noProof/>
              </w:rPr>
              <w:t>设计和实现上的限制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_Toc107050760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3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26BCCFF0" w14:textId="33A18EDB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1" w:history="1">
            <w:r w:rsidR="007C2A59" w:rsidRPr="00BE0A30">
              <w:rPr>
                <w:rStyle w:val="a8"/>
                <w:noProof/>
              </w:rPr>
              <w:t xml:space="preserve">2.6 </w:t>
            </w:r>
            <w:r w:rsidR="007C2A59" w:rsidRPr="00BE0A30">
              <w:rPr>
                <w:rStyle w:val="a8"/>
                <w:noProof/>
              </w:rPr>
              <w:t>假定条件和约束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_Toc107050761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3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3481E036" w14:textId="2736A4DE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2" w:history="1">
            <w:r w:rsidR="007C2A59" w:rsidRPr="00BE0A30">
              <w:rPr>
                <w:rStyle w:val="a8"/>
                <w:noProof/>
              </w:rPr>
              <w:t xml:space="preserve">2.7 </w:t>
            </w:r>
            <w:r w:rsidR="007C2A59" w:rsidRPr="00BE0A30">
              <w:rPr>
                <w:rStyle w:val="a8"/>
                <w:noProof/>
              </w:rPr>
              <w:t>术语定义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_Toc107050762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3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75835008" w14:textId="63953C86" w:rsidR="007C2A59" w:rsidRDefault="00C57932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050763" w:history="1">
            <w:r w:rsidR="007C2A59" w:rsidRPr="00BE0A30">
              <w:rPr>
                <w:rStyle w:val="a8"/>
                <w:noProof/>
              </w:rPr>
              <w:t>第三章</w:t>
            </w:r>
            <w:r w:rsidR="007C2A59" w:rsidRPr="00BE0A30">
              <w:rPr>
                <w:rStyle w:val="a8"/>
                <w:noProof/>
              </w:rPr>
              <w:t xml:space="preserve"> </w:t>
            </w:r>
            <w:r w:rsidR="007C2A59" w:rsidRPr="00BE0A30">
              <w:rPr>
                <w:rStyle w:val="a8"/>
                <w:noProof/>
              </w:rPr>
              <w:t>用户环境描述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_Toc107050763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4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49A229A2" w14:textId="59B9A319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4" w:history="1">
            <w:r w:rsidR="007C2A59" w:rsidRPr="00BE0A30">
              <w:rPr>
                <w:rStyle w:val="a8"/>
                <w:noProof/>
              </w:rPr>
              <w:t xml:space="preserve">3.1 </w:t>
            </w:r>
            <w:r w:rsidR="007C2A59" w:rsidRPr="00BE0A30">
              <w:rPr>
                <w:rStyle w:val="a8"/>
                <w:noProof/>
              </w:rPr>
              <w:t>用户群体组织结构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_Toc107050764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4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6D2406E3" w14:textId="2C0895ED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5" w:history="1">
            <w:r w:rsidR="007C2A59" w:rsidRPr="00BE0A30">
              <w:rPr>
                <w:rStyle w:val="a8"/>
                <w:noProof/>
              </w:rPr>
              <w:t xml:space="preserve">3.2 </w:t>
            </w:r>
            <w:r w:rsidR="007C2A59" w:rsidRPr="00BE0A30">
              <w:rPr>
                <w:rStyle w:val="a8"/>
                <w:noProof/>
              </w:rPr>
              <w:t>用户部门设置与职责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_Toc107050765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4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1A2926E8" w14:textId="42D59C50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6" w:history="1">
            <w:r w:rsidR="007C2A59" w:rsidRPr="00BE0A30">
              <w:rPr>
                <w:rStyle w:val="a8"/>
                <w:noProof/>
              </w:rPr>
              <w:t xml:space="preserve">3.3 </w:t>
            </w:r>
            <w:r w:rsidR="007C2A59" w:rsidRPr="00BE0A30">
              <w:rPr>
                <w:rStyle w:val="a8"/>
                <w:noProof/>
              </w:rPr>
              <w:t>用户业务关系描述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_Toc107050766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5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37C6503F" w14:textId="527E42AF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7" w:history="1">
            <w:r w:rsidR="007C2A59" w:rsidRPr="00BE0A30">
              <w:rPr>
                <w:rStyle w:val="a8"/>
                <w:noProof/>
              </w:rPr>
              <w:t xml:space="preserve">3.4 </w:t>
            </w:r>
            <w:r w:rsidR="007C2A59" w:rsidRPr="00BE0A30">
              <w:rPr>
                <w:rStyle w:val="a8"/>
                <w:noProof/>
              </w:rPr>
              <w:t>系统面向的用户群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_Toc107050767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5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4E01630B" w14:textId="00165606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8" w:history="1">
            <w:r w:rsidR="007C2A59" w:rsidRPr="00BE0A30">
              <w:rPr>
                <w:rStyle w:val="a8"/>
                <w:noProof/>
              </w:rPr>
              <w:t xml:space="preserve">3.5 </w:t>
            </w:r>
            <w:r w:rsidR="007C2A59" w:rsidRPr="00BE0A30">
              <w:rPr>
                <w:rStyle w:val="a8"/>
                <w:noProof/>
              </w:rPr>
              <w:t>关键的计算机资源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_Toc107050768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5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264174E4" w14:textId="53CA8128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69" w:history="1">
            <w:r w:rsidR="007C2A59" w:rsidRPr="00BE0A30">
              <w:rPr>
                <w:rStyle w:val="a8"/>
                <w:noProof/>
              </w:rPr>
              <w:t xml:space="preserve">3.6 </w:t>
            </w:r>
            <w:r w:rsidR="007C2A59" w:rsidRPr="00BE0A30">
              <w:rPr>
                <w:rStyle w:val="a8"/>
                <w:noProof/>
              </w:rPr>
              <w:t>用户环境中的其他应用系统分布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_Toc107050769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6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382E04C7" w14:textId="2DD17122" w:rsidR="007C2A59" w:rsidRDefault="00C57932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050770" w:history="1">
            <w:r w:rsidR="007C2A59" w:rsidRPr="00BE0A30">
              <w:rPr>
                <w:rStyle w:val="a8"/>
                <w:noProof/>
              </w:rPr>
              <w:t>第四章</w:t>
            </w:r>
            <w:r w:rsidR="007C2A59" w:rsidRPr="00BE0A30">
              <w:rPr>
                <w:rStyle w:val="a8"/>
                <w:noProof/>
              </w:rPr>
              <w:t xml:space="preserve"> </w:t>
            </w:r>
            <w:r w:rsidR="007C2A59" w:rsidRPr="00BE0A30">
              <w:rPr>
                <w:rStyle w:val="a8"/>
                <w:noProof/>
              </w:rPr>
              <w:t>功能性需求描述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_Toc107050770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6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587A17BD" w14:textId="7D4E8BA0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71" w:history="1">
            <w:r w:rsidR="007C2A59" w:rsidRPr="00BE0A30">
              <w:rPr>
                <w:rStyle w:val="a8"/>
                <w:noProof/>
              </w:rPr>
              <w:t xml:space="preserve">4.1 </w:t>
            </w:r>
            <w:r w:rsidR="007C2A59" w:rsidRPr="00BE0A30">
              <w:rPr>
                <w:rStyle w:val="a8"/>
                <w:noProof/>
              </w:rPr>
              <w:t>用户各部门当前的工作模式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_Toc107050771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6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5EED9882" w14:textId="08E2B058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72" w:history="1">
            <w:r w:rsidR="007C2A59" w:rsidRPr="00BE0A30">
              <w:rPr>
                <w:rStyle w:val="a8"/>
                <w:noProof/>
              </w:rPr>
              <w:t xml:space="preserve">4.1.1 </w:t>
            </w:r>
            <w:r w:rsidR="007C2A59" w:rsidRPr="00BE0A30">
              <w:rPr>
                <w:rStyle w:val="a8"/>
                <w:noProof/>
              </w:rPr>
              <w:t>后勤保障部门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_Toc107050772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6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5C008DD0" w14:textId="40B984C0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73" w:history="1">
            <w:r w:rsidR="007C2A59" w:rsidRPr="00BE0A30">
              <w:rPr>
                <w:rStyle w:val="a8"/>
                <w:noProof/>
              </w:rPr>
              <w:t xml:space="preserve">4.2 </w:t>
            </w:r>
            <w:r w:rsidR="007C2A59" w:rsidRPr="00BE0A30">
              <w:rPr>
                <w:rStyle w:val="a8"/>
                <w:noProof/>
              </w:rPr>
              <w:t>构建系统的目标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_Toc107050773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7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1C4D558F" w14:textId="7074C5D2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74" w:history="1">
            <w:r w:rsidR="007C2A59" w:rsidRPr="00BE0A30">
              <w:rPr>
                <w:rStyle w:val="a8"/>
                <w:noProof/>
              </w:rPr>
              <w:t xml:space="preserve">4.2.1 </w:t>
            </w:r>
            <w:r w:rsidR="007C2A59" w:rsidRPr="00BE0A30">
              <w:rPr>
                <w:rStyle w:val="a8"/>
                <w:noProof/>
              </w:rPr>
              <w:t>管理目标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_Toc107050774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7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5DD7FF20" w14:textId="15F096F3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75" w:history="1">
            <w:r w:rsidR="007C2A59" w:rsidRPr="00BE0A30">
              <w:rPr>
                <w:rStyle w:val="a8"/>
                <w:noProof/>
              </w:rPr>
              <w:t xml:space="preserve">4.2.2 </w:t>
            </w:r>
            <w:r w:rsidR="007C2A59" w:rsidRPr="00BE0A30">
              <w:rPr>
                <w:rStyle w:val="a8"/>
                <w:noProof/>
              </w:rPr>
              <w:t>使用目标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_Toc107050775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7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426366F6" w14:textId="2F307A1F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76" w:history="1">
            <w:r w:rsidR="007C2A59" w:rsidRPr="00BE0A30">
              <w:rPr>
                <w:rStyle w:val="a8"/>
                <w:noProof/>
              </w:rPr>
              <w:t xml:space="preserve">4.2.3 </w:t>
            </w:r>
            <w:r w:rsidR="007C2A59" w:rsidRPr="00BE0A30">
              <w:rPr>
                <w:rStyle w:val="a8"/>
                <w:noProof/>
              </w:rPr>
              <w:t>业绩目标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_Toc107050776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7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7A71BA43" w14:textId="45DD2836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77" w:history="1">
            <w:r w:rsidR="007C2A59" w:rsidRPr="00BE0A30">
              <w:rPr>
                <w:rStyle w:val="a8"/>
                <w:noProof/>
              </w:rPr>
              <w:t xml:space="preserve">4.3 </w:t>
            </w:r>
            <w:r w:rsidR="007C2A59" w:rsidRPr="00BE0A30">
              <w:rPr>
                <w:rStyle w:val="a8"/>
                <w:noProof/>
              </w:rPr>
              <w:t>功能结构图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_Toc107050777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8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7803A6CE" w14:textId="3FB231B8" w:rsidR="007C2A59" w:rsidRDefault="00C57932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050778" w:history="1">
            <w:r w:rsidR="007C2A59" w:rsidRPr="00BE0A30">
              <w:rPr>
                <w:rStyle w:val="a8"/>
                <w:noProof/>
              </w:rPr>
              <w:t>第五章</w:t>
            </w:r>
            <w:r w:rsidR="007C2A59" w:rsidRPr="00BE0A30">
              <w:rPr>
                <w:rStyle w:val="a8"/>
                <w:noProof/>
              </w:rPr>
              <w:t xml:space="preserve"> </w:t>
            </w:r>
            <w:r w:rsidR="007C2A59" w:rsidRPr="00BE0A30">
              <w:rPr>
                <w:rStyle w:val="a8"/>
                <w:noProof/>
              </w:rPr>
              <w:t>非功能需求描述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_Toc107050778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8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3F232073" w14:textId="43C803AC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79" w:history="1">
            <w:r w:rsidR="007C2A59" w:rsidRPr="00BE0A30">
              <w:rPr>
                <w:rStyle w:val="a8"/>
                <w:noProof/>
              </w:rPr>
              <w:t xml:space="preserve">5.1.1 </w:t>
            </w:r>
            <w:r w:rsidR="007C2A59" w:rsidRPr="00BE0A30">
              <w:rPr>
                <w:rStyle w:val="a8"/>
                <w:noProof/>
              </w:rPr>
              <w:t>系统环境需求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_Toc107050779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8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41A0C01B" w14:textId="1C0CD98B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0" w:history="1">
            <w:r w:rsidR="007C2A59" w:rsidRPr="00BE0A30">
              <w:rPr>
                <w:rStyle w:val="a8"/>
                <w:noProof/>
              </w:rPr>
              <w:t xml:space="preserve">5.1.2 </w:t>
            </w:r>
            <w:r w:rsidR="007C2A59" w:rsidRPr="00BE0A30">
              <w:rPr>
                <w:rStyle w:val="a8"/>
                <w:noProof/>
              </w:rPr>
              <w:t>易用性和用户体验要求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_Toc107050780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9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4EF6ADF7" w14:textId="3122B2C0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1" w:history="1">
            <w:r w:rsidR="007C2A59" w:rsidRPr="00BE0A30">
              <w:rPr>
                <w:rStyle w:val="a8"/>
                <w:noProof/>
              </w:rPr>
              <w:t xml:space="preserve">5.1.3 </w:t>
            </w:r>
            <w:r w:rsidR="007C2A59" w:rsidRPr="00BE0A30">
              <w:rPr>
                <w:rStyle w:val="a8"/>
                <w:noProof/>
              </w:rPr>
              <w:t>软硬件技术要求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_Toc107050781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9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687CB49F" w14:textId="2CB3CA3E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2" w:history="1">
            <w:r w:rsidR="007C2A59" w:rsidRPr="00BE0A30">
              <w:rPr>
                <w:rStyle w:val="a8"/>
                <w:noProof/>
              </w:rPr>
              <w:t xml:space="preserve">5.1.4 </w:t>
            </w:r>
            <w:r w:rsidR="007C2A59" w:rsidRPr="00BE0A30">
              <w:rPr>
                <w:rStyle w:val="a8"/>
                <w:noProof/>
              </w:rPr>
              <w:t>安全性需求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_Toc107050782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9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132A1414" w14:textId="0E4A3A86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3" w:history="1">
            <w:r w:rsidR="007C2A59" w:rsidRPr="00BE0A30">
              <w:rPr>
                <w:rStyle w:val="a8"/>
                <w:noProof/>
              </w:rPr>
              <w:t xml:space="preserve">5.1.5 </w:t>
            </w:r>
            <w:r w:rsidR="007C2A59" w:rsidRPr="00BE0A30">
              <w:rPr>
                <w:rStyle w:val="a8"/>
                <w:noProof/>
              </w:rPr>
              <w:t>可维护性需求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_Toc107050783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9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5050EE59" w14:textId="570DAABA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4" w:history="1">
            <w:r w:rsidR="007C2A59" w:rsidRPr="00BE0A30">
              <w:rPr>
                <w:rStyle w:val="a8"/>
                <w:noProof/>
              </w:rPr>
              <w:t xml:space="preserve">5.1.6 </w:t>
            </w:r>
            <w:r w:rsidR="007C2A59" w:rsidRPr="00BE0A30">
              <w:rPr>
                <w:rStyle w:val="a8"/>
                <w:noProof/>
              </w:rPr>
              <w:t>对培训的需求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_Toc107050784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9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4BD4B72E" w14:textId="3B6B50DF" w:rsidR="007C2A59" w:rsidRDefault="00C57932">
          <w:pPr>
            <w:pStyle w:val="TOC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7050785" w:history="1">
            <w:r w:rsidR="007C2A59" w:rsidRPr="00BE0A30">
              <w:rPr>
                <w:rStyle w:val="a8"/>
                <w:noProof/>
              </w:rPr>
              <w:t>第六章</w:t>
            </w:r>
            <w:r w:rsidR="007C2A59" w:rsidRPr="00BE0A30">
              <w:rPr>
                <w:rStyle w:val="a8"/>
                <w:noProof/>
              </w:rPr>
              <w:t xml:space="preserve"> </w:t>
            </w:r>
            <w:r w:rsidR="007C2A59" w:rsidRPr="00BE0A30">
              <w:rPr>
                <w:rStyle w:val="a8"/>
                <w:noProof/>
              </w:rPr>
              <w:t>其他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_Toc107050785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10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3A843A4D" w14:textId="11627E4A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86" w:history="1">
            <w:r w:rsidR="007C2A59" w:rsidRPr="00BE0A30">
              <w:rPr>
                <w:rStyle w:val="a8"/>
                <w:noProof/>
              </w:rPr>
              <w:t xml:space="preserve">6.1 </w:t>
            </w:r>
            <w:r w:rsidR="007C2A59" w:rsidRPr="00BE0A30">
              <w:rPr>
                <w:rStyle w:val="a8"/>
                <w:noProof/>
              </w:rPr>
              <w:t>软件应到遵循的保准或规范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_Toc107050786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10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7DBD6699" w14:textId="5F3F97BE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87" w:history="1">
            <w:r w:rsidR="007C2A59" w:rsidRPr="00BE0A30">
              <w:rPr>
                <w:rStyle w:val="a8"/>
                <w:noProof/>
              </w:rPr>
              <w:t xml:space="preserve">6.2 </w:t>
            </w:r>
            <w:r w:rsidR="007C2A59" w:rsidRPr="00BE0A30">
              <w:rPr>
                <w:rStyle w:val="a8"/>
                <w:noProof/>
              </w:rPr>
              <w:t>定义首字母缩写此和缩略语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_Toc107050787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10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6615F87C" w14:textId="2483D74F" w:rsidR="007C2A59" w:rsidRDefault="00C57932">
          <w:pPr>
            <w:pStyle w:val="TOC2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7050788" w:history="1">
            <w:r w:rsidR="007C2A59" w:rsidRPr="00BE0A30">
              <w:rPr>
                <w:rStyle w:val="a8"/>
                <w:noProof/>
              </w:rPr>
              <w:t xml:space="preserve">6.3 </w:t>
            </w:r>
            <w:r w:rsidR="007C2A59" w:rsidRPr="00BE0A30">
              <w:rPr>
                <w:rStyle w:val="a8"/>
                <w:noProof/>
              </w:rPr>
              <w:t>附件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_Toc107050788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10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73EAA574" w14:textId="1DADFD75" w:rsidR="007C2A59" w:rsidRDefault="00C57932">
          <w:pPr>
            <w:pStyle w:val="TOC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07050789" w:history="1">
            <w:r w:rsidR="007C2A59" w:rsidRPr="00BE0A30">
              <w:rPr>
                <w:rStyle w:val="a8"/>
                <w:noProof/>
              </w:rPr>
              <w:t xml:space="preserve">6.3.1 </w:t>
            </w:r>
            <w:r w:rsidR="007C2A59" w:rsidRPr="00BE0A30">
              <w:rPr>
                <w:rStyle w:val="a8"/>
                <w:noProof/>
              </w:rPr>
              <w:t>参考文档资料</w:t>
            </w:r>
            <w:r w:rsidR="007C2A59">
              <w:rPr>
                <w:noProof/>
                <w:webHidden/>
              </w:rPr>
              <w:tab/>
            </w:r>
            <w:r w:rsidR="007C2A59">
              <w:rPr>
                <w:noProof/>
                <w:webHidden/>
              </w:rPr>
              <w:fldChar w:fldCharType="begin"/>
            </w:r>
            <w:r w:rsidR="007C2A59">
              <w:rPr>
                <w:noProof/>
                <w:webHidden/>
              </w:rPr>
              <w:instrText xml:space="preserve"> PAGEREF _Toc107050789 \h </w:instrText>
            </w:r>
            <w:r w:rsidR="007C2A59">
              <w:rPr>
                <w:noProof/>
                <w:webHidden/>
              </w:rPr>
            </w:r>
            <w:r w:rsidR="007C2A59">
              <w:rPr>
                <w:noProof/>
                <w:webHidden/>
              </w:rPr>
              <w:fldChar w:fldCharType="separate"/>
            </w:r>
            <w:r w:rsidR="007C2A59">
              <w:rPr>
                <w:noProof/>
                <w:webHidden/>
              </w:rPr>
              <w:t>11</w:t>
            </w:r>
            <w:r w:rsidR="007C2A59">
              <w:rPr>
                <w:noProof/>
                <w:webHidden/>
              </w:rPr>
              <w:fldChar w:fldCharType="end"/>
            </w:r>
          </w:hyperlink>
        </w:p>
        <w:p w14:paraId="2EBDDCCD" w14:textId="36E1468C" w:rsidR="007C2A59" w:rsidRDefault="007C2A59">
          <w:r>
            <w:rPr>
              <w:b/>
              <w:bCs/>
              <w:lang w:val="zh-CN"/>
            </w:rPr>
            <w:fldChar w:fldCharType="end"/>
          </w:r>
        </w:p>
      </w:sdtContent>
    </w:sdt>
    <w:p w14:paraId="3A511550" w14:textId="5AB909CB" w:rsidR="007C2A59" w:rsidRDefault="007C2A59" w:rsidP="00E95D64">
      <w:pPr>
        <w:jc w:val="center"/>
        <w:sectPr w:rsidR="007C2A59" w:rsidSect="00F03331">
          <w:footerReference w:type="default" r:id="rId12"/>
          <w:pgSz w:w="11906" w:h="16838"/>
          <w:pgMar w:top="1418" w:right="1588" w:bottom="1418" w:left="1588" w:header="851" w:footer="992" w:gutter="0"/>
          <w:pgNumType w:start="1"/>
          <w:cols w:space="425"/>
          <w:titlePg/>
          <w:docGrid w:type="lines" w:linePitch="312"/>
        </w:sectPr>
      </w:pPr>
    </w:p>
    <w:p w14:paraId="53AB8038" w14:textId="77777777" w:rsidR="00E95D64" w:rsidRPr="00E95D64" w:rsidRDefault="00E95D64" w:rsidP="00E95D64">
      <w:pPr>
        <w:jc w:val="center"/>
      </w:pPr>
    </w:p>
    <w:p w14:paraId="7562BC3B" w14:textId="77777777" w:rsidR="004F0708" w:rsidRDefault="004F0708">
      <w:pPr>
        <w:pStyle w:val="1"/>
      </w:pPr>
      <w:bookmarkStart w:id="0" w:name="_Toc471325116"/>
      <w:bookmarkStart w:id="1" w:name="_Toc433793319"/>
      <w:bookmarkStart w:id="2" w:name="_Toc107050750"/>
      <w:r>
        <w:rPr>
          <w:rFonts w:hint="eastAsia"/>
        </w:rPr>
        <w:t>引言</w:t>
      </w:r>
      <w:bookmarkEnd w:id="0"/>
      <w:bookmarkEnd w:id="1"/>
      <w:bookmarkEnd w:id="2"/>
    </w:p>
    <w:p w14:paraId="67DC261B" w14:textId="77777777" w:rsidR="004F0708" w:rsidRDefault="004960F7" w:rsidP="00624A14">
      <w:pPr>
        <w:pStyle w:val="2"/>
      </w:pPr>
      <w:bookmarkStart w:id="3" w:name="_Toc433793320"/>
      <w:bookmarkStart w:id="4" w:name="_Toc107050751"/>
      <w:r>
        <w:t>编写目的</w:t>
      </w:r>
      <w:bookmarkEnd w:id="3"/>
      <w:bookmarkEnd w:id="4"/>
    </w:p>
    <w:p w14:paraId="03AED19F" w14:textId="36C8E63C" w:rsidR="004960F7" w:rsidRPr="004960F7" w:rsidRDefault="004960F7" w:rsidP="004960F7">
      <w:pPr>
        <w:ind w:firstLine="480"/>
      </w:pPr>
      <w:r w:rsidRPr="004960F7">
        <w:rPr>
          <w:rFonts w:hint="eastAsia"/>
        </w:rPr>
        <w:t>本文档是</w:t>
      </w:r>
      <w:r w:rsidR="002019AE">
        <w:rPr>
          <w:rFonts w:hint="eastAsia"/>
        </w:rPr>
        <w:t>第七小组</w:t>
      </w:r>
      <w:r w:rsidR="001E1154">
        <w:rPr>
          <w:rFonts w:hint="eastAsia"/>
        </w:rPr>
        <w:t>学生宿舍管理</w:t>
      </w:r>
      <w:r>
        <w:rPr>
          <w:rFonts w:hint="eastAsia"/>
        </w:rPr>
        <w:t>系统</w:t>
      </w:r>
      <w:r w:rsidRPr="004960F7">
        <w:rPr>
          <w:rFonts w:hint="eastAsia"/>
        </w:rPr>
        <w:t>客户需求调研报告，供需求分析人员进行项目需求分析时使用</w:t>
      </w:r>
      <w:r>
        <w:rPr>
          <w:rFonts w:hint="eastAsia"/>
        </w:rPr>
        <w:t>，也</w:t>
      </w:r>
      <w:r w:rsidRPr="004960F7">
        <w:rPr>
          <w:rFonts w:hint="eastAsia"/>
        </w:rPr>
        <w:t>可以作为项目验收标准之一</w:t>
      </w:r>
      <w:r>
        <w:rPr>
          <w:rFonts w:hint="eastAsia"/>
        </w:rPr>
        <w:t>，在项目顺利开发实施部署运行后，本文档可以作为软件维护的参考资料。</w:t>
      </w:r>
    </w:p>
    <w:p w14:paraId="64AC853F" w14:textId="77777777" w:rsidR="004F0708" w:rsidRDefault="004960F7" w:rsidP="00624A14">
      <w:pPr>
        <w:pStyle w:val="2"/>
      </w:pPr>
      <w:bookmarkStart w:id="5" w:name="_Toc433793321"/>
      <w:bookmarkStart w:id="6" w:name="_Toc107050752"/>
      <w:r>
        <w:t>文档范围</w:t>
      </w:r>
      <w:bookmarkEnd w:id="5"/>
      <w:bookmarkEnd w:id="6"/>
    </w:p>
    <w:p w14:paraId="49809C7A" w14:textId="77777777" w:rsidR="003004FC" w:rsidRPr="003004FC" w:rsidRDefault="003004FC" w:rsidP="003004FC">
      <w:pPr>
        <w:ind w:firstLine="480"/>
      </w:pPr>
      <w:r w:rsidRPr="003004FC">
        <w:rPr>
          <w:rFonts w:hint="eastAsia"/>
        </w:rPr>
        <w:t>本文档包括项目描述、用户环境描述</w:t>
      </w:r>
      <w:r>
        <w:rPr>
          <w:rFonts w:hint="eastAsia"/>
        </w:rPr>
        <w:t>、功能性需求描述、非功能性需求描述等</w:t>
      </w:r>
      <w:r w:rsidRPr="003004FC">
        <w:rPr>
          <w:rFonts w:hint="eastAsia"/>
        </w:rPr>
        <w:t>几个章节</w:t>
      </w:r>
      <w:r>
        <w:rPr>
          <w:rFonts w:hint="eastAsia"/>
        </w:rPr>
        <w:t>，其中：</w:t>
      </w:r>
    </w:p>
    <w:p w14:paraId="65FFBEF2" w14:textId="77777777" w:rsidR="003004FC" w:rsidRPr="003004FC" w:rsidRDefault="003004FC" w:rsidP="003004FC">
      <w:pPr>
        <w:ind w:firstLine="480"/>
      </w:pPr>
      <w:r w:rsidRPr="003004FC">
        <w:rPr>
          <w:rFonts w:hint="eastAsia"/>
        </w:rPr>
        <w:t>项目描述章节中描述了</w:t>
      </w:r>
      <w:r>
        <w:t>本项目的来源信息，包括项目名称、需求提出方、项目实施方等</w:t>
      </w:r>
      <w:r w:rsidRPr="003004FC">
        <w:rPr>
          <w:rFonts w:hint="eastAsia"/>
        </w:rPr>
        <w:t>；</w:t>
      </w:r>
    </w:p>
    <w:p w14:paraId="1F4D46D2" w14:textId="77777777" w:rsidR="003004FC" w:rsidRDefault="003004FC" w:rsidP="003004FC">
      <w:pPr>
        <w:ind w:firstLine="480"/>
      </w:pPr>
      <w:r w:rsidRPr="003004FC">
        <w:rPr>
          <w:rFonts w:hint="eastAsia"/>
        </w:rPr>
        <w:t>用户环境描述</w:t>
      </w:r>
      <w:r>
        <w:rPr>
          <w:rFonts w:hint="eastAsia"/>
        </w:rPr>
        <w:t>章节中描述了用户群体目前的组织结构及环境限制</w:t>
      </w:r>
      <w:r w:rsidRPr="003004FC">
        <w:rPr>
          <w:rFonts w:hint="eastAsia"/>
        </w:rPr>
        <w:t>；</w:t>
      </w:r>
    </w:p>
    <w:p w14:paraId="72A2B842" w14:textId="77777777" w:rsidR="003004FC" w:rsidRDefault="003004FC" w:rsidP="003004FC">
      <w:pPr>
        <w:ind w:firstLine="480"/>
      </w:pPr>
      <w:r>
        <w:rPr>
          <w:rFonts w:hint="eastAsia"/>
        </w:rPr>
        <w:t>功能性需求描述章节中描述了用户群体目前的业务组织与实施形式</w:t>
      </w:r>
      <w:r w:rsidR="008962E7">
        <w:rPr>
          <w:rFonts w:hint="eastAsia"/>
        </w:rPr>
        <w:t>与信息化改造功能点需要。</w:t>
      </w:r>
    </w:p>
    <w:p w14:paraId="6783B13D" w14:textId="77777777" w:rsidR="008962E7" w:rsidRDefault="008962E7" w:rsidP="003004FC">
      <w:pPr>
        <w:ind w:firstLine="480"/>
      </w:pPr>
      <w:r>
        <w:rPr>
          <w:rFonts w:hint="eastAsia"/>
        </w:rPr>
        <w:t>非功能性需求描述章节中描述了系统的易用性、扩展性等附加要求。</w:t>
      </w:r>
    </w:p>
    <w:p w14:paraId="42335557" w14:textId="77777777" w:rsidR="00495826" w:rsidRPr="003004FC" w:rsidRDefault="00495826" w:rsidP="00495826">
      <w:pPr>
        <w:pStyle w:val="2"/>
      </w:pPr>
      <w:bookmarkStart w:id="7" w:name="_Toc433793322"/>
      <w:bookmarkStart w:id="8" w:name="_Toc107050753"/>
      <w:r>
        <w:t>预期读者</w:t>
      </w:r>
      <w:bookmarkEnd w:id="7"/>
      <w:bookmarkEnd w:id="8"/>
    </w:p>
    <w:p w14:paraId="465DBED3" w14:textId="77777777" w:rsidR="007624A6" w:rsidRPr="003004FC" w:rsidRDefault="00495826" w:rsidP="007624A6">
      <w:pPr>
        <w:ind w:firstLine="480"/>
      </w:pPr>
      <w:r>
        <w:t>本文档预期读者为客户、系统分析人员、系统</w:t>
      </w:r>
      <w:r>
        <w:t xml:space="preserve"> </w:t>
      </w:r>
      <w:r>
        <w:t>实施人员及后期系统维护人员。</w:t>
      </w:r>
    </w:p>
    <w:p w14:paraId="156E84CA" w14:textId="77777777" w:rsidR="00EA58C8" w:rsidRDefault="00EA58C8" w:rsidP="00EA58C8">
      <w:pPr>
        <w:pStyle w:val="2"/>
      </w:pPr>
      <w:bookmarkStart w:id="9" w:name="_Toc433793323"/>
      <w:bookmarkStart w:id="10" w:name="_Toc107050754"/>
      <w:bookmarkStart w:id="11" w:name="_Toc471325120"/>
      <w:r>
        <w:t>参考资料</w:t>
      </w:r>
      <w:bookmarkEnd w:id="9"/>
      <w:bookmarkEnd w:id="10"/>
    </w:p>
    <w:p w14:paraId="4BE8EE95" w14:textId="77777777" w:rsidR="00EA58C8" w:rsidRDefault="00EA58C8" w:rsidP="008257DD">
      <w:pPr>
        <w:ind w:firstLine="480"/>
      </w:pPr>
      <w:r>
        <w:rPr>
          <w:rFonts w:hint="eastAsia"/>
        </w:rPr>
        <w:t>《</w:t>
      </w:r>
      <w:r w:rsidR="00495826">
        <w:rPr>
          <w:rFonts w:hint="eastAsia"/>
        </w:rPr>
        <w:t>需求分析与系统设计</w:t>
      </w:r>
      <w:r>
        <w:rPr>
          <w:rFonts w:hint="eastAsia"/>
        </w:rPr>
        <w:t>》</w:t>
      </w:r>
    </w:p>
    <w:p w14:paraId="4215A29F" w14:textId="77777777" w:rsidR="004F0708" w:rsidRDefault="00495826">
      <w:pPr>
        <w:pStyle w:val="1"/>
      </w:pPr>
      <w:bookmarkStart w:id="12" w:name="_Toc433793324"/>
      <w:bookmarkStart w:id="13" w:name="_Toc107050755"/>
      <w:bookmarkEnd w:id="11"/>
      <w:r>
        <w:rPr>
          <w:rFonts w:hint="eastAsia"/>
        </w:rPr>
        <w:lastRenderedPageBreak/>
        <w:t>项目描述</w:t>
      </w:r>
      <w:bookmarkEnd w:id="12"/>
      <w:bookmarkEnd w:id="13"/>
    </w:p>
    <w:p w14:paraId="530C7518" w14:textId="77777777" w:rsidR="004F0708" w:rsidRDefault="00495826" w:rsidP="00624A14">
      <w:pPr>
        <w:pStyle w:val="2"/>
      </w:pPr>
      <w:bookmarkStart w:id="14" w:name="_Toc433793325"/>
      <w:bookmarkStart w:id="15" w:name="_Toc107050756"/>
      <w:r>
        <w:t>项目背景</w:t>
      </w:r>
      <w:bookmarkEnd w:id="14"/>
      <w:bookmarkEnd w:id="15"/>
    </w:p>
    <w:p w14:paraId="1FF4F090" w14:textId="798CE9DB" w:rsidR="00EA58C8" w:rsidRDefault="001E1154" w:rsidP="00EA58C8">
      <w:pPr>
        <w:ind w:firstLine="480"/>
      </w:pPr>
      <w:bookmarkStart w:id="16" w:name="_Toc471325122"/>
      <w:r>
        <w:rPr>
          <w:rFonts w:hint="eastAsia"/>
        </w:rPr>
        <w:t>学生宿舍</w:t>
      </w:r>
      <w:r w:rsidR="00495826" w:rsidRPr="00495826">
        <w:rPr>
          <w:rFonts w:hint="eastAsia"/>
        </w:rPr>
        <w:t>系统是广泛利用</w:t>
      </w:r>
      <w:r w:rsidR="004E117C">
        <w:rPr>
          <w:rFonts w:hint="eastAsia"/>
        </w:rPr>
        <w:t>信息化、</w:t>
      </w:r>
      <w:r w:rsidR="00222167" w:rsidRPr="00222167">
        <w:rPr>
          <w:rFonts w:hint="eastAsia"/>
        </w:rPr>
        <w:t>自动化的系统使得信息录入、登记</w:t>
      </w:r>
      <w:r w:rsidR="004E117C">
        <w:rPr>
          <w:rFonts w:hint="eastAsia"/>
        </w:rPr>
        <w:t>入住、宿舍管理</w:t>
      </w:r>
      <w:r w:rsidR="00222167" w:rsidRPr="00222167">
        <w:rPr>
          <w:rFonts w:hint="eastAsia"/>
        </w:rPr>
        <w:t>更加准确高效</w:t>
      </w:r>
      <w:r w:rsidR="004E117C">
        <w:rPr>
          <w:rFonts w:hint="eastAsia"/>
        </w:rPr>
        <w:t>。</w:t>
      </w:r>
      <w:r w:rsidR="00222167" w:rsidRPr="00222167">
        <w:rPr>
          <w:rFonts w:hint="eastAsia"/>
        </w:rPr>
        <w:t>同时更加便于平日的宿舍管理，有利于校领导了解当前</w:t>
      </w:r>
      <w:r w:rsidR="004E117C">
        <w:rPr>
          <w:rFonts w:hint="eastAsia"/>
        </w:rPr>
        <w:t>住宿资源的</w:t>
      </w:r>
      <w:r w:rsidR="00222167" w:rsidRPr="00222167">
        <w:rPr>
          <w:rFonts w:hint="eastAsia"/>
        </w:rPr>
        <w:t>使用情况，</w:t>
      </w:r>
      <w:r w:rsidR="004E117C">
        <w:rPr>
          <w:rFonts w:hint="eastAsia"/>
        </w:rPr>
        <w:t>对相关的管理决策起指导作用</w:t>
      </w:r>
      <w:r w:rsidR="00222167" w:rsidRPr="00222167">
        <w:rPr>
          <w:rFonts w:hint="eastAsia"/>
        </w:rPr>
        <w:t>。</w:t>
      </w:r>
    </w:p>
    <w:p w14:paraId="12BD8BCC" w14:textId="77777777" w:rsidR="00495826" w:rsidRDefault="00495826" w:rsidP="00EA58C8">
      <w:pPr>
        <w:ind w:firstLine="480"/>
      </w:pPr>
      <w:r w:rsidRPr="00495826">
        <w:rPr>
          <w:rFonts w:hint="eastAsia"/>
        </w:rPr>
        <w:t>建立</w:t>
      </w:r>
      <w:r>
        <w:rPr>
          <w:rFonts w:hint="eastAsia"/>
        </w:rPr>
        <w:t>餐厅点餐信息系统具备强烈的</w:t>
      </w:r>
      <w:r w:rsidRPr="00495826">
        <w:rPr>
          <w:rFonts w:hint="eastAsia"/>
        </w:rPr>
        <w:t>必要性和重要性</w:t>
      </w:r>
      <w:r>
        <w:rPr>
          <w:rFonts w:hint="eastAsia"/>
        </w:rPr>
        <w:t>：</w:t>
      </w:r>
    </w:p>
    <w:p w14:paraId="0CA8CF87" w14:textId="7545197C" w:rsidR="00495826" w:rsidRDefault="00495826" w:rsidP="00EA58C8">
      <w:pPr>
        <w:ind w:firstLine="480"/>
      </w:pPr>
      <w:r w:rsidRPr="00495826">
        <w:rPr>
          <w:rFonts w:hint="eastAsia"/>
        </w:rPr>
        <w:t>1</w:t>
      </w:r>
      <w:r w:rsidRPr="00495826">
        <w:rPr>
          <w:rFonts w:hint="eastAsia"/>
        </w:rPr>
        <w:t>、</w:t>
      </w:r>
      <w:r w:rsidR="00222167">
        <w:rPr>
          <w:rFonts w:hint="eastAsia"/>
        </w:rPr>
        <w:t>学校对住宿资源掌握</w:t>
      </w:r>
      <w:r w:rsidRPr="00495826">
        <w:rPr>
          <w:rFonts w:hint="eastAsia"/>
        </w:rPr>
        <w:t>的要求</w:t>
      </w:r>
    </w:p>
    <w:p w14:paraId="76EF8F7F" w14:textId="5214B126" w:rsidR="00222167" w:rsidRPr="00222167" w:rsidRDefault="00222167" w:rsidP="00EA58C8">
      <w:pPr>
        <w:ind w:firstLine="480"/>
      </w:pPr>
      <w:r>
        <w:tab/>
      </w:r>
      <w:r w:rsidR="004E117C">
        <w:rPr>
          <w:rFonts w:hint="eastAsia"/>
        </w:rPr>
        <w:t>学校掌握住宿使用情况，能够更好的指导学校其他的决策。如，是否扩建住宿，更新床具等的开销，</w:t>
      </w:r>
      <w:r w:rsidR="004F2DF5">
        <w:rPr>
          <w:rFonts w:hint="eastAsia"/>
        </w:rPr>
        <w:t>招生指标等等。</w:t>
      </w:r>
    </w:p>
    <w:p w14:paraId="5D8C08AF" w14:textId="61D971F7" w:rsidR="00495826" w:rsidRDefault="00495826" w:rsidP="00EA58C8">
      <w:pPr>
        <w:ind w:firstLine="480"/>
      </w:pPr>
      <w:r w:rsidRPr="00495826">
        <w:rPr>
          <w:rFonts w:hint="eastAsia"/>
        </w:rPr>
        <w:t>2</w:t>
      </w:r>
      <w:r w:rsidRPr="00495826">
        <w:rPr>
          <w:rFonts w:hint="eastAsia"/>
        </w:rPr>
        <w:t>、</w:t>
      </w:r>
      <w:r w:rsidR="00222167">
        <w:rPr>
          <w:rFonts w:hint="eastAsia"/>
        </w:rPr>
        <w:t>学校对学生住宿情况的掌握和管理的要求</w:t>
      </w:r>
    </w:p>
    <w:p w14:paraId="6DF5EBC4" w14:textId="031B4040" w:rsidR="00222167" w:rsidRDefault="00222167" w:rsidP="00EA58C8">
      <w:pPr>
        <w:ind w:firstLine="480"/>
      </w:pPr>
      <w:r>
        <w:tab/>
      </w:r>
      <w:r w:rsidR="004F2DF5">
        <w:rPr>
          <w:rFonts w:hint="eastAsia"/>
        </w:rPr>
        <w:t>学校通过该系统能够更好的进行宏观的作息管理，如确认报道注册人员，确认未归宿舍人员，疫情防控管理</w:t>
      </w:r>
    </w:p>
    <w:p w14:paraId="79CABE1D" w14:textId="7B6C21E7" w:rsidR="00222167" w:rsidRDefault="00222167" w:rsidP="00EA58C8">
      <w:pPr>
        <w:ind w:firstLine="480"/>
      </w:pPr>
      <w:r>
        <w:t>3</w:t>
      </w:r>
      <w:r>
        <w:rPr>
          <w:rFonts w:hint="eastAsia"/>
        </w:rPr>
        <w:t>、对学校更好的把决策落实到每个学生身上有积极意义</w:t>
      </w:r>
    </w:p>
    <w:p w14:paraId="7E5DA36F" w14:textId="2F558A17" w:rsidR="00222167" w:rsidRDefault="00222167" w:rsidP="00EA58C8">
      <w:pPr>
        <w:ind w:firstLine="480"/>
      </w:pPr>
      <w:r>
        <w:tab/>
      </w:r>
      <w:r w:rsidR="004F2DF5">
        <w:rPr>
          <w:rFonts w:hint="eastAsia"/>
        </w:rPr>
        <w:t>学校可以更好的、更便捷的为学生按照身高、专业班级、疾病等分配住宿。</w:t>
      </w:r>
    </w:p>
    <w:p w14:paraId="5AE65642" w14:textId="77777777" w:rsidR="00222167" w:rsidRPr="00222167" w:rsidRDefault="00222167" w:rsidP="00EA58C8">
      <w:pPr>
        <w:ind w:firstLine="480"/>
      </w:pPr>
    </w:p>
    <w:p w14:paraId="12AFFB09" w14:textId="77777777" w:rsidR="004F0708" w:rsidRDefault="00495826" w:rsidP="00624A14">
      <w:pPr>
        <w:pStyle w:val="2"/>
      </w:pPr>
      <w:bookmarkStart w:id="17" w:name="_Toc433793326"/>
      <w:bookmarkStart w:id="18" w:name="_Toc107050757"/>
      <w:bookmarkEnd w:id="16"/>
      <w:r>
        <w:t>项目名称</w:t>
      </w:r>
      <w:bookmarkEnd w:id="17"/>
      <w:bookmarkEnd w:id="18"/>
    </w:p>
    <w:p w14:paraId="043E4437" w14:textId="7112E74D" w:rsidR="00235A23" w:rsidRDefault="004F2DF5" w:rsidP="00235A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小组</w:t>
      </w:r>
      <w:r w:rsidR="00495826">
        <w:rPr>
          <w:rFonts w:hint="eastAsia"/>
        </w:rPr>
        <w:t>-</w:t>
      </w:r>
      <w:r>
        <w:rPr>
          <w:rFonts w:hint="eastAsia"/>
        </w:rPr>
        <w:t>学生宿舍管理</w:t>
      </w:r>
      <w:r w:rsidR="00495826">
        <w:rPr>
          <w:rFonts w:hint="eastAsia"/>
        </w:rPr>
        <w:t>系统</w:t>
      </w:r>
    </w:p>
    <w:p w14:paraId="63CBB171" w14:textId="77777777" w:rsidR="00495826" w:rsidRDefault="00495826" w:rsidP="00495826">
      <w:pPr>
        <w:pStyle w:val="2"/>
      </w:pPr>
      <w:bookmarkStart w:id="19" w:name="_Toc433793327"/>
      <w:bookmarkStart w:id="20" w:name="_Toc107050758"/>
      <w:r>
        <w:t>项目概述</w:t>
      </w:r>
      <w:bookmarkEnd w:id="19"/>
      <w:bookmarkEnd w:id="20"/>
    </w:p>
    <w:p w14:paraId="1863367D" w14:textId="4A860E11" w:rsidR="00495826" w:rsidRDefault="00495826" w:rsidP="00235A23">
      <w:pPr>
        <w:ind w:firstLine="480"/>
      </w:pPr>
      <w:r>
        <w:t>项目提出部门：</w:t>
      </w:r>
      <w:r w:rsidR="004F2DF5">
        <w:rPr>
          <w:rFonts w:hint="eastAsia"/>
        </w:rPr>
        <w:t>第</w:t>
      </w:r>
      <w:r w:rsidR="004F2DF5">
        <w:rPr>
          <w:rFonts w:hint="eastAsia"/>
        </w:rPr>
        <w:t>7</w:t>
      </w:r>
      <w:r w:rsidR="004F2DF5">
        <w:rPr>
          <w:rFonts w:hint="eastAsia"/>
        </w:rPr>
        <w:t>小组</w:t>
      </w:r>
    </w:p>
    <w:p w14:paraId="312E053F" w14:textId="1B65E311" w:rsidR="00495826" w:rsidRDefault="00495826" w:rsidP="00235A23">
      <w:pPr>
        <w:ind w:firstLine="480"/>
      </w:pPr>
      <w:r>
        <w:t>项目针客户：</w:t>
      </w:r>
      <w:r w:rsidR="004F2DF5">
        <w:rPr>
          <w:rFonts w:hint="eastAsia"/>
        </w:rPr>
        <w:t>国内高校</w:t>
      </w:r>
    </w:p>
    <w:p w14:paraId="4D8BFF54" w14:textId="43870A4A" w:rsidR="00495826" w:rsidRPr="00495826" w:rsidRDefault="00495826" w:rsidP="00235A23">
      <w:pPr>
        <w:ind w:firstLine="480"/>
      </w:pPr>
      <w:r>
        <w:t>项目开发部门：</w:t>
      </w:r>
      <w:r w:rsidR="004F2DF5">
        <w:rPr>
          <w:rFonts w:hint="eastAsia"/>
        </w:rPr>
        <w:t>第</w:t>
      </w:r>
      <w:r w:rsidR="004F2DF5">
        <w:rPr>
          <w:rFonts w:hint="eastAsia"/>
        </w:rPr>
        <w:t>7</w:t>
      </w:r>
      <w:r w:rsidR="004F2DF5">
        <w:rPr>
          <w:rFonts w:hint="eastAsia"/>
        </w:rPr>
        <w:t>小组</w:t>
      </w:r>
    </w:p>
    <w:p w14:paraId="0ECF1143" w14:textId="77777777" w:rsidR="00495826" w:rsidRDefault="00495826" w:rsidP="00495826">
      <w:pPr>
        <w:pStyle w:val="2"/>
      </w:pPr>
      <w:bookmarkStart w:id="21" w:name="_Toc433793328"/>
      <w:bookmarkStart w:id="22" w:name="_Toc107050759"/>
      <w:r>
        <w:t>项目关联性</w:t>
      </w:r>
      <w:bookmarkEnd w:id="21"/>
      <w:bookmarkEnd w:id="22"/>
    </w:p>
    <w:p w14:paraId="7FE65962" w14:textId="4FBD1D1E" w:rsidR="00495826" w:rsidRPr="00495826" w:rsidRDefault="00495826" w:rsidP="00495826">
      <w:pPr>
        <w:ind w:firstLine="480"/>
      </w:pPr>
      <w:r>
        <w:rPr>
          <w:rFonts w:hint="eastAsia"/>
        </w:rPr>
        <w:t>本系统要求能够与</w:t>
      </w:r>
      <w:r w:rsidR="004F2DF5">
        <w:rPr>
          <w:rFonts w:hint="eastAsia"/>
        </w:rPr>
        <w:t>高校现有的</w:t>
      </w:r>
      <w:r w:rsidR="00326498">
        <w:rPr>
          <w:rFonts w:hint="eastAsia"/>
        </w:rPr>
        <w:t>管理系统无缝衔接，支持学校现有的学生数据，同</w:t>
      </w:r>
      <w:r w:rsidR="00326498">
        <w:rPr>
          <w:rFonts w:hint="eastAsia"/>
        </w:rPr>
        <w:lastRenderedPageBreak/>
        <w:t>时部署简单。</w:t>
      </w:r>
    </w:p>
    <w:p w14:paraId="42FFEEB3" w14:textId="58A16564" w:rsidR="00BF3669" w:rsidRPr="00B63FBD" w:rsidRDefault="00495826" w:rsidP="00BF3669">
      <w:pPr>
        <w:pStyle w:val="2"/>
        <w:rPr>
          <w:b w:val="0"/>
          <w:bCs w:val="0"/>
        </w:rPr>
      </w:pPr>
      <w:bookmarkStart w:id="23" w:name="_Toc433793329"/>
      <w:bookmarkStart w:id="24" w:name="_Toc107050760"/>
      <w:r w:rsidRPr="00B63FBD">
        <w:rPr>
          <w:rFonts w:hint="eastAsia"/>
          <w:b w:val="0"/>
          <w:bCs w:val="0"/>
        </w:rPr>
        <w:t>设计和实现上的限制</w:t>
      </w:r>
      <w:bookmarkEnd w:id="23"/>
      <w:bookmarkEnd w:id="24"/>
    </w:p>
    <w:p w14:paraId="6F752AA8" w14:textId="4AA11211" w:rsidR="00495826" w:rsidRDefault="00495826" w:rsidP="00495826">
      <w:pPr>
        <w:ind w:firstLine="420"/>
      </w:pPr>
      <w:r>
        <w:t>本系统旨在通过极低成本付出的情况下改进餐厅现存的</w:t>
      </w:r>
      <w:r w:rsidR="00326498">
        <w:rPr>
          <w:rFonts w:hint="eastAsia"/>
        </w:rPr>
        <w:t>半</w:t>
      </w:r>
      <w:r>
        <w:t>人力</w:t>
      </w:r>
      <w:r w:rsidR="00326498">
        <w:rPr>
          <w:rFonts w:hint="eastAsia"/>
        </w:rPr>
        <w:t>半信息化的管理</w:t>
      </w:r>
      <w:r>
        <w:t>模式</w:t>
      </w:r>
      <w:r w:rsidR="00326498">
        <w:rPr>
          <w:rFonts w:hint="eastAsia"/>
        </w:rPr>
        <w:t>并且兼容现有系统，</w:t>
      </w:r>
      <w:r>
        <w:t>软件平台的选择：</w:t>
      </w:r>
    </w:p>
    <w:p w14:paraId="7CF262DE" w14:textId="77777777" w:rsidR="00495826" w:rsidRDefault="00495826" w:rsidP="00495826">
      <w:pPr>
        <w:ind w:firstLine="420"/>
      </w:pPr>
      <w:r>
        <w:t>基础支撑：全开源生态体系的</w:t>
      </w:r>
      <w:r>
        <w:t>Java</w:t>
      </w:r>
      <w:r>
        <w:t>平台</w:t>
      </w:r>
    </w:p>
    <w:p w14:paraId="79C7D7F4" w14:textId="77777777" w:rsidR="00495826" w:rsidRDefault="00495826" w:rsidP="00495826">
      <w:pPr>
        <w:ind w:firstLine="420"/>
      </w:pPr>
      <w:r>
        <w:t>数据库管理系统：免费的</w:t>
      </w:r>
      <w:r>
        <w:t>MySQL</w:t>
      </w:r>
      <w:r>
        <w:t>产品</w:t>
      </w:r>
    </w:p>
    <w:p w14:paraId="02B4AED8" w14:textId="77777777" w:rsidR="00495826" w:rsidRDefault="00495826" w:rsidP="00B63FBD">
      <w:pPr>
        <w:ind w:firstLine="420"/>
      </w:pPr>
      <w:r>
        <w:t>应用服务器：开源组织主导的</w:t>
      </w:r>
      <w:r>
        <w:t>Tomcat</w:t>
      </w:r>
    </w:p>
    <w:p w14:paraId="68A44A0A" w14:textId="77777777" w:rsidR="00495826" w:rsidRPr="00B63FBD" w:rsidRDefault="009E5B21" w:rsidP="009E5B21">
      <w:pPr>
        <w:pStyle w:val="2"/>
      </w:pPr>
      <w:bookmarkStart w:id="25" w:name="_Toc433793330"/>
      <w:bookmarkStart w:id="26" w:name="_Toc107050761"/>
      <w:r w:rsidRPr="00B63FBD">
        <w:t>假定条件和约束</w:t>
      </w:r>
      <w:bookmarkEnd w:id="25"/>
      <w:bookmarkEnd w:id="26"/>
    </w:p>
    <w:p w14:paraId="01B95CF9" w14:textId="77777777" w:rsidR="009E5B21" w:rsidRPr="009E5B21" w:rsidRDefault="009E5B21" w:rsidP="009E5B21">
      <w:pPr>
        <w:ind w:firstLine="420"/>
      </w:pPr>
      <w:r w:rsidRPr="009E5B21">
        <w:rPr>
          <w:rFonts w:hint="eastAsia"/>
        </w:rPr>
        <w:t>对目标用户文化程度和计算机操作水平、财务知识水平等方面的假设</w:t>
      </w:r>
      <w:r w:rsidR="00532B2C">
        <w:rPr>
          <w:rFonts w:hint="eastAsia"/>
        </w:rPr>
        <w:t>：目标客户群体不具备较强的专业计算机知识，能够利用键盘、鼠标在全图形化的界面中完成基本的人机交互操作。</w:t>
      </w:r>
    </w:p>
    <w:p w14:paraId="3F305FD3" w14:textId="77DABDC1" w:rsidR="009E5B21" w:rsidRPr="009E5B21" w:rsidRDefault="00532B2C" w:rsidP="009E5B21">
      <w:pPr>
        <w:ind w:firstLine="420"/>
      </w:pPr>
      <w:r>
        <w:rPr>
          <w:rFonts w:hint="eastAsia"/>
        </w:rPr>
        <w:t>项目建设时间上的要求：从立项到项目部署不超过</w:t>
      </w:r>
      <w:r w:rsidR="00326498">
        <w:t>20</w:t>
      </w:r>
      <w:r w:rsidR="00326498">
        <w:t>天</w:t>
      </w:r>
    </w:p>
    <w:p w14:paraId="3DD8F14E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27" w:name="_Toc433793331"/>
      <w:bookmarkStart w:id="28" w:name="_Toc107050762"/>
      <w:r w:rsidRPr="00B63FBD">
        <w:rPr>
          <w:b w:val="0"/>
          <w:bCs w:val="0"/>
        </w:rPr>
        <w:t>术语定义</w:t>
      </w:r>
      <w:bookmarkEnd w:id="27"/>
      <w:bookmarkEnd w:id="28"/>
    </w:p>
    <w:p w14:paraId="46AE0B09" w14:textId="52E796FF" w:rsidR="00B63FBD" w:rsidRPr="00885B78" w:rsidRDefault="00B63FBD" w:rsidP="00B63FBD">
      <w:pPr>
        <w:pStyle w:val="CSS10"/>
      </w:pPr>
      <w:r>
        <w:t>1</w:t>
      </w:r>
      <w:r>
        <w:t>、</w:t>
      </w:r>
      <w:r w:rsidR="00326498">
        <w:rPr>
          <w:rFonts w:hint="eastAsia"/>
        </w:rPr>
        <w:t>SDM</w:t>
      </w:r>
      <w:r w:rsidR="00326498">
        <w:t>Sys</w:t>
      </w:r>
      <w:r w:rsidRPr="00B35F1A">
        <w:rPr>
          <w:rFonts w:hint="eastAsia"/>
        </w:rPr>
        <w:t>：</w:t>
      </w:r>
      <w:r>
        <w:rPr>
          <w:rFonts w:hint="eastAsia"/>
        </w:rPr>
        <w:t>本系统英文名，适用于餐厅运营过程中顾客到店后服务员远程点菜、传菜、结算等服务的信息化管理。</w:t>
      </w:r>
    </w:p>
    <w:p w14:paraId="1DEA3FF9" w14:textId="77777777" w:rsidR="00B63FBD" w:rsidRDefault="00B63FBD" w:rsidP="00B63FBD">
      <w:pPr>
        <w:pStyle w:val="CSS1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Tomcate</w:t>
      </w:r>
      <w:r w:rsidRPr="00B35F1A">
        <w:rPr>
          <w:rFonts w:hint="eastAsia"/>
        </w:rPr>
        <w:t>：系统所使用的应用服务器（</w:t>
      </w:r>
      <w:r w:rsidRPr="00B35F1A">
        <w:t>App</w:t>
      </w:r>
      <w:r>
        <w:rPr>
          <w:rFonts w:hint="eastAsia"/>
        </w:rPr>
        <w:t>l</w:t>
      </w:r>
      <w:r w:rsidRPr="00B35F1A">
        <w:t>ication Server</w:t>
      </w:r>
      <w:r w:rsidRPr="00B35F1A">
        <w:rPr>
          <w:rFonts w:hint="eastAsia"/>
        </w:rPr>
        <w:t>）</w:t>
      </w:r>
      <w:r>
        <w:rPr>
          <w:rFonts w:hint="eastAsia"/>
        </w:rPr>
        <w:t>。</w:t>
      </w:r>
    </w:p>
    <w:p w14:paraId="3EA4F5EB" w14:textId="77777777" w:rsidR="00B63FBD" w:rsidRPr="00885B78" w:rsidRDefault="00B63FBD" w:rsidP="00B63FBD">
      <w:pPr>
        <w:pStyle w:val="CSS1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B35F1A">
        <w:rPr>
          <w:rFonts w:hint="eastAsia"/>
        </w:rPr>
        <w:t>：系统所使用的数据库管理系统（</w:t>
      </w:r>
      <w:r w:rsidRPr="00B35F1A">
        <w:t>DBMS</w:t>
      </w:r>
      <w:r>
        <w:rPr>
          <w:rFonts w:hint="eastAsia"/>
        </w:rPr>
        <w:t>）。</w:t>
      </w:r>
    </w:p>
    <w:p w14:paraId="597B16A1" w14:textId="77777777" w:rsidR="00B63FBD" w:rsidRPr="00885B78" w:rsidRDefault="00B63FBD" w:rsidP="00B63FBD">
      <w:pPr>
        <w:pStyle w:val="CSS10"/>
        <w:ind w:left="480" w:firstLineChars="0" w:firstLine="0"/>
      </w:pPr>
      <w:r>
        <w:t>4</w:t>
      </w:r>
      <w:r>
        <w:rPr>
          <w:rFonts w:hint="eastAsia"/>
        </w:rPr>
        <w:t>、</w:t>
      </w:r>
      <w:r w:rsidRPr="00B35F1A">
        <w:t>SQL</w:t>
      </w:r>
      <w:r w:rsidRPr="00B35F1A">
        <w:rPr>
          <w:rFonts w:hint="eastAsia"/>
        </w:rPr>
        <w:t>：</w:t>
      </w:r>
      <w:r w:rsidRPr="00B35F1A">
        <w:t>Structured Query Language</w:t>
      </w:r>
      <w:r w:rsidRPr="00B35F1A">
        <w:rPr>
          <w:rFonts w:hint="eastAsia"/>
        </w:rPr>
        <w:t>（结构化查询语言</w:t>
      </w:r>
      <w:r w:rsidRPr="00885B78">
        <w:rPr>
          <w:rFonts w:hint="eastAsia"/>
        </w:rPr>
        <w:t>）</w:t>
      </w:r>
      <w:r>
        <w:rPr>
          <w:rFonts w:hint="eastAsia"/>
        </w:rPr>
        <w:t>，</w:t>
      </w:r>
      <w:r w:rsidRPr="00B35F1A">
        <w:rPr>
          <w:rFonts w:hint="eastAsia"/>
        </w:rPr>
        <w:t>一种用于访问、查询数据库的语言</w:t>
      </w:r>
      <w:r>
        <w:rPr>
          <w:rFonts w:hint="eastAsia"/>
        </w:rPr>
        <w:t>。</w:t>
      </w:r>
    </w:p>
    <w:p w14:paraId="62200BA8" w14:textId="1FD3CA09" w:rsidR="00B63FBD" w:rsidRDefault="00B63FBD" w:rsidP="00B63FBD">
      <w:pPr>
        <w:pStyle w:val="CSS10"/>
      </w:pPr>
      <w:r>
        <w:t>5</w:t>
      </w:r>
      <w:r>
        <w:rPr>
          <w:rFonts w:hint="eastAsia"/>
        </w:rPr>
        <w:t>、</w:t>
      </w:r>
      <w:r w:rsidRPr="00B35F1A">
        <w:rPr>
          <w:rFonts w:hint="eastAsia"/>
        </w:rPr>
        <w:t>系统：若未特别指出，</w:t>
      </w:r>
      <w:r w:rsidR="00326498" w:rsidRPr="00B35F1A">
        <w:rPr>
          <w:rFonts w:hint="eastAsia"/>
        </w:rPr>
        <w:t>统指</w:t>
      </w:r>
      <w:r w:rsidR="00326498">
        <w:rPr>
          <w:rFonts w:hint="eastAsia"/>
        </w:rPr>
        <w:t>学生宿舍管理</w:t>
      </w:r>
      <w:r w:rsidR="00326498" w:rsidRPr="00B35F1A">
        <w:rPr>
          <w:rFonts w:hint="eastAsia"/>
        </w:rPr>
        <w:t>系统</w:t>
      </w:r>
      <w:r w:rsidRPr="00B35F1A">
        <w:rPr>
          <w:rFonts w:hint="eastAsia"/>
        </w:rPr>
        <w:t>。</w:t>
      </w:r>
    </w:p>
    <w:p w14:paraId="026C1ED3" w14:textId="77777777" w:rsidR="009E5B21" w:rsidRDefault="00B63FBD" w:rsidP="00B63FBD">
      <w:pPr>
        <w:pStyle w:val="1"/>
      </w:pPr>
      <w:bookmarkStart w:id="29" w:name="_Toc433793332"/>
      <w:bookmarkStart w:id="30" w:name="_Toc107050763"/>
      <w:r>
        <w:lastRenderedPageBreak/>
        <w:t>用户环境描述</w:t>
      </w:r>
      <w:bookmarkEnd w:id="29"/>
      <w:bookmarkEnd w:id="30"/>
    </w:p>
    <w:p w14:paraId="08E7429F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31" w:name="_Toc433793333"/>
      <w:bookmarkStart w:id="32" w:name="_Toc107050764"/>
      <w:r w:rsidRPr="00B63FBD">
        <w:rPr>
          <w:b w:val="0"/>
          <w:bCs w:val="0"/>
        </w:rPr>
        <w:t>用户群体组织结构</w:t>
      </w:r>
      <w:bookmarkEnd w:id="31"/>
      <w:bookmarkEnd w:id="32"/>
    </w:p>
    <w:p w14:paraId="0F04B1A5" w14:textId="507B5AB8" w:rsidR="003945D4" w:rsidRDefault="003945D4" w:rsidP="00B63FBD">
      <w:pPr>
        <w:jc w:val="center"/>
      </w:pPr>
      <w:r>
        <w:rPr>
          <w:noProof/>
        </w:rPr>
        <w:drawing>
          <wp:inline distT="0" distB="0" distL="0" distR="0" wp14:anchorId="782895E2" wp14:editId="6569B7AF">
            <wp:extent cx="5543550" cy="2842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1DE" w14:textId="77777777" w:rsidR="001D24B4" w:rsidRDefault="001D24B4" w:rsidP="00B63FBD">
      <w:pPr>
        <w:jc w:val="center"/>
      </w:pPr>
    </w:p>
    <w:p w14:paraId="5BF0FB78" w14:textId="77777777" w:rsidR="00B63FBD" w:rsidRPr="00B63FBD" w:rsidRDefault="00B63FBD" w:rsidP="00B63FBD">
      <w:pPr>
        <w:pStyle w:val="2"/>
        <w:rPr>
          <w:b w:val="0"/>
          <w:bCs w:val="0"/>
        </w:rPr>
      </w:pPr>
      <w:bookmarkStart w:id="33" w:name="_Toc433793334"/>
      <w:bookmarkStart w:id="34" w:name="_Toc107050765"/>
      <w:r w:rsidRPr="00B63FBD">
        <w:rPr>
          <w:rFonts w:hint="eastAsia"/>
          <w:b w:val="0"/>
          <w:bCs w:val="0"/>
        </w:rPr>
        <w:t>用户部门设置与职责</w:t>
      </w:r>
      <w:bookmarkEnd w:id="33"/>
      <w:bookmarkEnd w:id="3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1747"/>
        <w:gridCol w:w="2131"/>
      </w:tblGrid>
      <w:tr w:rsidR="00B63FBD" w14:paraId="1E0FEF15" w14:textId="77777777" w:rsidTr="006855AE">
        <w:tc>
          <w:tcPr>
            <w:tcW w:w="2660" w:type="dxa"/>
            <w:shd w:val="pct10" w:color="auto" w:fill="auto"/>
            <w:vAlign w:val="center"/>
          </w:tcPr>
          <w:p w14:paraId="46EC14F4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部门名称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69ECBB71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  <w:tc>
          <w:tcPr>
            <w:tcW w:w="1747" w:type="dxa"/>
            <w:shd w:val="pct10" w:color="auto" w:fill="auto"/>
            <w:vAlign w:val="center"/>
          </w:tcPr>
          <w:p w14:paraId="39DFBFFC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考核指标</w:t>
            </w:r>
          </w:p>
        </w:tc>
        <w:tc>
          <w:tcPr>
            <w:tcW w:w="2131" w:type="dxa"/>
            <w:shd w:val="pct10" w:color="auto" w:fill="auto"/>
            <w:vAlign w:val="center"/>
          </w:tcPr>
          <w:p w14:paraId="57D4E988" w14:textId="77777777" w:rsidR="00B63FBD" w:rsidRDefault="00B63FBD" w:rsidP="006855A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63FBD" w14:paraId="43AC528C" w14:textId="77777777" w:rsidTr="006855AE">
        <w:tc>
          <w:tcPr>
            <w:tcW w:w="2660" w:type="dxa"/>
          </w:tcPr>
          <w:p w14:paraId="6453C8F3" w14:textId="69BB9073" w:rsidR="00B63FBD" w:rsidRDefault="003945D4" w:rsidP="006855AE">
            <w:r>
              <w:rPr>
                <w:rFonts w:hint="eastAsia"/>
              </w:rPr>
              <w:t>后勤保障部</w:t>
            </w:r>
          </w:p>
        </w:tc>
        <w:tc>
          <w:tcPr>
            <w:tcW w:w="1984" w:type="dxa"/>
          </w:tcPr>
          <w:p w14:paraId="7D5107B0" w14:textId="58A4EB39" w:rsidR="00B63FBD" w:rsidRDefault="003945D4" w:rsidP="006855AE">
            <w:r>
              <w:rPr>
                <w:rFonts w:hint="eastAsia"/>
              </w:rPr>
              <w:t>宿舍管理，维护</w:t>
            </w:r>
          </w:p>
        </w:tc>
        <w:tc>
          <w:tcPr>
            <w:tcW w:w="1747" w:type="dxa"/>
          </w:tcPr>
          <w:p w14:paraId="28A0DCFB" w14:textId="640B428F" w:rsidR="00B63FBD" w:rsidRDefault="003945D4" w:rsidP="006855AE">
            <w:r>
              <w:rPr>
                <w:rFonts w:hint="eastAsia"/>
              </w:rPr>
              <w:t>无事故天数</w:t>
            </w:r>
          </w:p>
        </w:tc>
        <w:tc>
          <w:tcPr>
            <w:tcW w:w="2131" w:type="dxa"/>
          </w:tcPr>
          <w:p w14:paraId="3E4A4E58" w14:textId="77777777" w:rsidR="00B63FBD" w:rsidRDefault="00B63FBD" w:rsidP="006855AE"/>
        </w:tc>
      </w:tr>
    </w:tbl>
    <w:p w14:paraId="1A3306B5" w14:textId="121CEEE9" w:rsidR="00417A1A" w:rsidRDefault="00417A1A" w:rsidP="00417A1A">
      <w:pPr>
        <w:pStyle w:val="2"/>
        <w:numPr>
          <w:ilvl w:val="0"/>
          <w:numId w:val="0"/>
        </w:numPr>
        <w:rPr>
          <w:b w:val="0"/>
          <w:bCs w:val="0"/>
        </w:rPr>
      </w:pPr>
      <w:bookmarkStart w:id="35" w:name="_Toc433793335"/>
    </w:p>
    <w:p w14:paraId="50095C0B" w14:textId="6D7CF504" w:rsidR="00417A1A" w:rsidRPr="00417A1A" w:rsidRDefault="00417A1A" w:rsidP="00417A1A">
      <w:pPr>
        <w:widowControl/>
        <w:spacing w:line="240" w:lineRule="auto"/>
        <w:jc w:val="left"/>
        <w:rPr>
          <w:rFonts w:ascii="Arial" w:eastAsia="黑体" w:hAnsi="Arial"/>
          <w:sz w:val="32"/>
          <w:szCs w:val="32"/>
        </w:rPr>
      </w:pPr>
      <w:r>
        <w:rPr>
          <w:b/>
          <w:bCs/>
        </w:rPr>
        <w:br w:type="page"/>
      </w:r>
    </w:p>
    <w:p w14:paraId="7A25306A" w14:textId="3D7A5C48" w:rsidR="00B63FBD" w:rsidRPr="00B63FBD" w:rsidRDefault="00B63FBD" w:rsidP="00B63FBD">
      <w:pPr>
        <w:pStyle w:val="2"/>
        <w:rPr>
          <w:b w:val="0"/>
          <w:bCs w:val="0"/>
        </w:rPr>
      </w:pPr>
      <w:bookmarkStart w:id="36" w:name="_Toc107050766"/>
      <w:r w:rsidRPr="00B63FBD">
        <w:rPr>
          <w:b w:val="0"/>
          <w:bCs w:val="0"/>
        </w:rPr>
        <w:lastRenderedPageBreak/>
        <w:t>用户业务关系描述</w:t>
      </w:r>
      <w:bookmarkEnd w:id="35"/>
      <w:bookmarkEnd w:id="36"/>
    </w:p>
    <w:p w14:paraId="4FE1C892" w14:textId="34BC0AE9" w:rsidR="00417A1A" w:rsidRDefault="00417A1A" w:rsidP="001A62FC">
      <w:pPr>
        <w:jc w:val="center"/>
      </w:pPr>
      <w:r>
        <w:rPr>
          <w:noProof/>
        </w:rPr>
        <w:drawing>
          <wp:inline distT="0" distB="0" distL="0" distR="0" wp14:anchorId="2CFB6CC7" wp14:editId="57CA54BF">
            <wp:extent cx="5408163" cy="25194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860" cy="25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B746" w14:textId="77777777" w:rsidR="003945D4" w:rsidRDefault="003945D4" w:rsidP="001A62FC">
      <w:pPr>
        <w:jc w:val="center"/>
      </w:pPr>
    </w:p>
    <w:p w14:paraId="6A89F9CA" w14:textId="63911910" w:rsidR="00B63FBD" w:rsidRDefault="001A62FC" w:rsidP="00BF3669">
      <w:r>
        <w:rPr>
          <w:rFonts w:hint="eastAsia"/>
        </w:rPr>
        <w:t>用户之间的业务关系描述如下：</w:t>
      </w:r>
    </w:p>
    <w:p w14:paraId="4A40AAB3" w14:textId="78DF917E" w:rsidR="001A62FC" w:rsidRDefault="001D24B4" w:rsidP="00592FE5">
      <w:pPr>
        <w:pStyle w:val="af4"/>
        <w:numPr>
          <w:ilvl w:val="0"/>
          <w:numId w:val="5"/>
        </w:numPr>
        <w:ind w:firstLineChars="0"/>
      </w:pPr>
      <w:r>
        <w:t>管理员通过</w:t>
      </w:r>
      <w:r w:rsidR="00745FC2">
        <w:rPr>
          <w:rFonts w:hint="eastAsia"/>
        </w:rPr>
        <w:t>终端使用</w:t>
      </w:r>
      <w:r>
        <w:t>excel</w:t>
      </w:r>
      <w:r>
        <w:t>导入或逐个录入</w:t>
      </w:r>
      <w:r w:rsidR="00745FC2">
        <w:t>学生信息和宿管信息，并分配学生住宿和宿管排班；</w:t>
      </w:r>
    </w:p>
    <w:p w14:paraId="3E0219D4" w14:textId="0F27FA5E" w:rsidR="009E5B21" w:rsidRDefault="00745FC2" w:rsidP="000E5118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宿管根据</w:t>
      </w:r>
      <w:r w:rsidR="000E5118">
        <w:rPr>
          <w:rFonts w:hint="eastAsia"/>
        </w:rPr>
        <w:t>系统提供的学生信息进行入住</w:t>
      </w:r>
      <w:r w:rsidR="000E5118">
        <w:rPr>
          <w:rFonts w:hint="eastAsia"/>
        </w:rPr>
        <w:t>/</w:t>
      </w:r>
      <w:r w:rsidR="000E5118">
        <w:rPr>
          <w:rFonts w:hint="eastAsia"/>
        </w:rPr>
        <w:t>离宿登记确认，以及水电网费的记录和缴费确认</w:t>
      </w:r>
    </w:p>
    <w:p w14:paraId="71A5A58A" w14:textId="209A10B4" w:rsidR="007602B7" w:rsidRPr="007602B7" w:rsidRDefault="007602B7" w:rsidP="007602B7">
      <w:pPr>
        <w:pStyle w:val="2"/>
        <w:rPr>
          <w:b w:val="0"/>
          <w:bCs w:val="0"/>
        </w:rPr>
      </w:pPr>
      <w:bookmarkStart w:id="37" w:name="_Toc360266508"/>
      <w:bookmarkStart w:id="38" w:name="_Toc433793336"/>
      <w:bookmarkStart w:id="39" w:name="_Toc107050767"/>
      <w:r w:rsidRPr="007602B7">
        <w:rPr>
          <w:rFonts w:hint="eastAsia"/>
          <w:b w:val="0"/>
          <w:bCs w:val="0"/>
        </w:rPr>
        <w:t>系统面向的用户群</w:t>
      </w:r>
      <w:bookmarkEnd w:id="37"/>
      <w:bookmarkEnd w:id="38"/>
      <w:bookmarkEnd w:id="39"/>
    </w:p>
    <w:p w14:paraId="7ACCA2EE" w14:textId="19D65998" w:rsidR="007602B7" w:rsidRDefault="000E5118" w:rsidP="00592FE5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学校后勤行政管理人员</w:t>
      </w:r>
      <w:r w:rsidR="007602B7">
        <w:t>：一般具备较高的学历，有较为丰富的计算机操作经验，能够通过人机交互熟练完成界面跳转和数据检索流程。</w:t>
      </w:r>
    </w:p>
    <w:p w14:paraId="0E80E019" w14:textId="6A2C3C7F" w:rsidR="007602B7" w:rsidRDefault="000E5118" w:rsidP="000E5118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学校宿管人员</w:t>
      </w:r>
      <w:r w:rsidR="007602B7">
        <w:t>：一般不具备太多的计算机知识，该用户群体需要完成的功能的交互操作必须简单且醒目。</w:t>
      </w:r>
    </w:p>
    <w:p w14:paraId="0121DBC7" w14:textId="35DBB1AF" w:rsidR="007602B7" w:rsidRPr="00F85D7C" w:rsidRDefault="00F85D7C" w:rsidP="00F85D7C">
      <w:pPr>
        <w:pStyle w:val="2"/>
        <w:rPr>
          <w:b w:val="0"/>
          <w:bCs w:val="0"/>
        </w:rPr>
      </w:pPr>
      <w:bookmarkStart w:id="40" w:name="_Toc433793337"/>
      <w:bookmarkStart w:id="41" w:name="_Toc107050768"/>
      <w:r w:rsidRPr="00F85D7C">
        <w:rPr>
          <w:rFonts w:hint="eastAsia"/>
          <w:b w:val="0"/>
          <w:bCs w:val="0"/>
        </w:rPr>
        <w:t>关键的计算机资源</w:t>
      </w:r>
      <w:bookmarkEnd w:id="40"/>
      <w:bookmarkEnd w:id="41"/>
    </w:p>
    <w:p w14:paraId="76967930" w14:textId="77777777" w:rsidR="000E5118" w:rsidRDefault="000E5118" w:rsidP="000E5118">
      <w:pPr>
        <w:ind w:firstLine="420"/>
      </w:pPr>
      <w:r>
        <w:t>本系统需要</w:t>
      </w:r>
      <w:r>
        <w:rPr>
          <w:rFonts w:hint="eastAsia"/>
        </w:rPr>
        <w:t>2</w:t>
      </w:r>
      <w:r>
        <w:rPr>
          <w:rFonts w:hint="eastAsia"/>
        </w:rPr>
        <w:t>台位于机房的服务器分别承担应用服务器和数据库服务器的角色。</w:t>
      </w:r>
    </w:p>
    <w:p w14:paraId="14D98B1A" w14:textId="733DB031" w:rsidR="00F85D7C" w:rsidRDefault="000E5118" w:rsidP="000E5118">
      <w:pPr>
        <w:ind w:firstLine="420"/>
      </w:pPr>
      <w:r>
        <w:t>本系统需要</w:t>
      </w:r>
      <w:r>
        <w:rPr>
          <w:rFonts w:hint="eastAsia"/>
        </w:rPr>
        <w:t>在每栋宿舍楼的宿管办公室配置电脑作为客户端。</w:t>
      </w:r>
    </w:p>
    <w:p w14:paraId="78BA325E" w14:textId="32DD2326" w:rsidR="00F85D7C" w:rsidRPr="000778FF" w:rsidRDefault="000778FF" w:rsidP="000778FF">
      <w:pPr>
        <w:pStyle w:val="2"/>
        <w:rPr>
          <w:b w:val="0"/>
          <w:bCs w:val="0"/>
        </w:rPr>
      </w:pPr>
      <w:bookmarkStart w:id="42" w:name="_Toc360266510"/>
      <w:bookmarkStart w:id="43" w:name="_Toc433793338"/>
      <w:bookmarkStart w:id="44" w:name="_Toc107050769"/>
      <w:r w:rsidRPr="000778FF">
        <w:rPr>
          <w:rFonts w:hint="eastAsia"/>
          <w:b w:val="0"/>
          <w:bCs w:val="0"/>
        </w:rPr>
        <w:lastRenderedPageBreak/>
        <w:t>用户环境中的其他应用系统分布</w:t>
      </w:r>
      <w:bookmarkEnd w:id="42"/>
      <w:bookmarkEnd w:id="43"/>
      <w:bookmarkEnd w:id="44"/>
    </w:p>
    <w:p w14:paraId="6548EC2F" w14:textId="50CF34FF" w:rsidR="000778FF" w:rsidRDefault="00530053" w:rsidP="000778FF">
      <w:pPr>
        <w:ind w:firstLine="420"/>
      </w:pPr>
      <w:r>
        <w:rPr>
          <w:rFonts w:hint="eastAsia"/>
        </w:rPr>
        <w:t>无</w:t>
      </w:r>
    </w:p>
    <w:p w14:paraId="3999AC87" w14:textId="77777777" w:rsidR="000778FF" w:rsidRDefault="000778FF" w:rsidP="000778FF">
      <w:pPr>
        <w:pStyle w:val="1"/>
      </w:pPr>
      <w:bookmarkStart w:id="45" w:name="_Toc433793339"/>
      <w:bookmarkStart w:id="46" w:name="_Toc107050770"/>
      <w:r>
        <w:t>功能性需求描述</w:t>
      </w:r>
      <w:bookmarkEnd w:id="45"/>
      <w:bookmarkEnd w:id="46"/>
    </w:p>
    <w:p w14:paraId="577C8EA2" w14:textId="77777777" w:rsidR="000778FF" w:rsidRPr="000778FF" w:rsidRDefault="000778FF" w:rsidP="000778FF">
      <w:pPr>
        <w:pStyle w:val="2"/>
        <w:rPr>
          <w:b w:val="0"/>
          <w:bCs w:val="0"/>
        </w:rPr>
      </w:pPr>
      <w:bookmarkStart w:id="47" w:name="_Toc360266512"/>
      <w:bookmarkStart w:id="48" w:name="_Toc433793340"/>
      <w:bookmarkStart w:id="49" w:name="_Toc107050771"/>
      <w:r w:rsidRPr="000778FF">
        <w:rPr>
          <w:rFonts w:hint="eastAsia"/>
          <w:b w:val="0"/>
          <w:bCs w:val="0"/>
        </w:rPr>
        <w:t>用户各部门当前的工作模式</w:t>
      </w:r>
      <w:bookmarkEnd w:id="47"/>
      <w:bookmarkEnd w:id="48"/>
      <w:bookmarkEnd w:id="49"/>
    </w:p>
    <w:p w14:paraId="6078C3A7" w14:textId="5D852FB2" w:rsidR="000778FF" w:rsidRPr="000778FF" w:rsidRDefault="00530053" w:rsidP="000778FF">
      <w:pPr>
        <w:pStyle w:val="3"/>
      </w:pPr>
      <w:bookmarkStart w:id="50" w:name="_Toc107050772"/>
      <w:r>
        <w:rPr>
          <w:rFonts w:hint="eastAsia"/>
        </w:rPr>
        <w:t>后勤保障部门</w:t>
      </w:r>
      <w:bookmarkEnd w:id="50"/>
    </w:p>
    <w:p w14:paraId="13F6BF9A" w14:textId="77777777" w:rsidR="000778FF" w:rsidRPr="000778FF" w:rsidRDefault="000778FF" w:rsidP="000778FF">
      <w:pPr>
        <w:pStyle w:val="4"/>
        <w:rPr>
          <w:rStyle w:val="210"/>
        </w:rPr>
      </w:pPr>
      <w:r w:rsidRPr="000778FF">
        <w:rPr>
          <w:rStyle w:val="210"/>
          <w:rFonts w:hint="eastAsia"/>
        </w:rPr>
        <w:t>工作内容</w:t>
      </w:r>
    </w:p>
    <w:p w14:paraId="7C2139EE" w14:textId="2EFFC6C5" w:rsidR="000778FF" w:rsidRDefault="000778FF" w:rsidP="000778FF">
      <w:pPr>
        <w:ind w:firstLine="420"/>
      </w:pPr>
      <w:r>
        <w:t>进行</w:t>
      </w:r>
      <w:r w:rsidR="00530053">
        <w:rPr>
          <w:rFonts w:hint="eastAsia"/>
        </w:rPr>
        <w:t>学生住宿管理和分配，宿管管理和分配。</w:t>
      </w:r>
    </w:p>
    <w:p w14:paraId="21B84823" w14:textId="77777777" w:rsidR="000778FF" w:rsidRPr="000778FF" w:rsidRDefault="000778FF" w:rsidP="000778FF">
      <w:pPr>
        <w:pStyle w:val="4"/>
        <w:rPr>
          <w:rStyle w:val="210"/>
        </w:rPr>
      </w:pPr>
      <w:r w:rsidRPr="000778FF">
        <w:rPr>
          <w:rStyle w:val="210"/>
        </w:rPr>
        <w:t>工作流程</w:t>
      </w:r>
    </w:p>
    <w:p w14:paraId="35B4371D" w14:textId="7910BC74" w:rsidR="000778FF" w:rsidRDefault="006B2E89" w:rsidP="00814283">
      <w:pPr>
        <w:ind w:firstLine="420"/>
        <w:jc w:val="center"/>
      </w:pPr>
      <w:r>
        <w:rPr>
          <w:noProof/>
        </w:rPr>
        <w:drawing>
          <wp:inline distT="0" distB="0" distL="0" distR="0" wp14:anchorId="121AAC19" wp14:editId="6BE5BB62">
            <wp:extent cx="3109938" cy="1934809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1335" cy="19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298D" w14:textId="77777777" w:rsidR="000778FF" w:rsidRPr="00814283" w:rsidRDefault="00814283" w:rsidP="00814283">
      <w:pPr>
        <w:pStyle w:val="4"/>
        <w:rPr>
          <w:rStyle w:val="210"/>
        </w:rPr>
      </w:pPr>
      <w:r>
        <w:rPr>
          <w:rStyle w:val="210"/>
        </w:rPr>
        <w:t>涉及</w:t>
      </w:r>
      <w:r w:rsidRPr="00814283">
        <w:rPr>
          <w:rStyle w:val="210"/>
        </w:rPr>
        <w:t>到的表单</w:t>
      </w:r>
    </w:p>
    <w:p w14:paraId="3D4DF425" w14:textId="3AB6F0E5" w:rsidR="000778FF" w:rsidRDefault="006B2E89" w:rsidP="000778FF">
      <w:pPr>
        <w:ind w:firstLine="420"/>
      </w:pPr>
      <w:r>
        <w:rPr>
          <w:rFonts w:hint="eastAsia"/>
        </w:rPr>
        <w:t>宿舍楼栋入住确认表</w:t>
      </w:r>
      <w:r w:rsidR="00814283">
        <w:t>：</w:t>
      </w:r>
    </w:p>
    <w:p w14:paraId="729BF4D2" w14:textId="6BBB0515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单据流转的流程</w:t>
      </w:r>
      <w:r>
        <w:rPr>
          <w:rFonts w:hint="eastAsia"/>
        </w:rPr>
        <w:t>：由</w:t>
      </w:r>
      <w:r w:rsidR="006B2E89">
        <w:rPr>
          <w:rFonts w:hint="eastAsia"/>
        </w:rPr>
        <w:t>学生填写交给宿管</w:t>
      </w:r>
    </w:p>
    <w:p w14:paraId="640C2422" w14:textId="0F1B8E00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单据牵涉到的相关人员</w:t>
      </w:r>
      <w:r>
        <w:rPr>
          <w:rFonts w:hint="eastAsia"/>
        </w:rPr>
        <w:t>：</w:t>
      </w:r>
      <w:r w:rsidR="006B2E89">
        <w:rPr>
          <w:rFonts w:hint="eastAsia"/>
        </w:rPr>
        <w:t>宿管</w:t>
      </w:r>
    </w:p>
    <w:p w14:paraId="40D31254" w14:textId="0859C05F" w:rsidR="00814283" w:rsidRPr="00814283" w:rsidRDefault="00814283" w:rsidP="00814283">
      <w:pPr>
        <w:ind w:leftChars="175" w:left="420" w:firstLine="420"/>
      </w:pPr>
      <w:r w:rsidRPr="00814283">
        <w:rPr>
          <w:rFonts w:hint="eastAsia"/>
        </w:rPr>
        <w:t>单据的标准填写格式</w:t>
      </w:r>
      <w:r>
        <w:rPr>
          <w:rFonts w:hint="eastAsia"/>
        </w:rPr>
        <w:t>：</w:t>
      </w:r>
      <w:r w:rsidR="006B2E89">
        <w:rPr>
          <w:rFonts w:hint="eastAsia"/>
        </w:rPr>
        <w:t>姓名</w:t>
      </w:r>
      <w:r w:rsidR="006B2E89">
        <w:rPr>
          <w:rFonts w:hint="eastAsia"/>
        </w:rPr>
        <w:t>-</w:t>
      </w:r>
      <w:r w:rsidR="006B2E89">
        <w:rPr>
          <w:rFonts w:hint="eastAsia"/>
        </w:rPr>
        <w:t>专业</w:t>
      </w:r>
      <w:r w:rsidR="006B2E89">
        <w:rPr>
          <w:rFonts w:hint="eastAsia"/>
        </w:rPr>
        <w:t>-</w:t>
      </w:r>
      <w:r w:rsidR="006B2E89">
        <w:rPr>
          <w:rFonts w:hint="eastAsia"/>
        </w:rPr>
        <w:t>学号</w:t>
      </w:r>
      <w:r w:rsidR="006B2E89">
        <w:rPr>
          <w:rFonts w:hint="eastAsia"/>
        </w:rPr>
        <w:t>-</w:t>
      </w:r>
      <w:r w:rsidR="006B2E89">
        <w:rPr>
          <w:rFonts w:hint="eastAsia"/>
        </w:rPr>
        <w:t>寝室号</w:t>
      </w:r>
      <w:r w:rsidR="006B2E89">
        <w:rPr>
          <w:rFonts w:hint="eastAsia"/>
        </w:rPr>
        <w:t>-</w:t>
      </w:r>
      <w:r w:rsidR="006B2E89">
        <w:rPr>
          <w:rFonts w:hint="eastAsia"/>
        </w:rPr>
        <w:t>联系方式</w:t>
      </w:r>
    </w:p>
    <w:p w14:paraId="1C853D5A" w14:textId="7635C317" w:rsidR="00814283" w:rsidRDefault="00814283" w:rsidP="00814283">
      <w:pPr>
        <w:ind w:leftChars="175" w:left="420" w:firstLine="420"/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667"/>
        <w:gridCol w:w="2093"/>
      </w:tblGrid>
      <w:tr w:rsidR="00814283" w14:paraId="1F5F1C00" w14:textId="77777777" w:rsidTr="006B2E89">
        <w:tc>
          <w:tcPr>
            <w:tcW w:w="5000" w:type="pct"/>
            <w:gridSpan w:val="6"/>
          </w:tcPr>
          <w:p w14:paraId="3E8F6D41" w14:textId="7A94B83B" w:rsidR="00814283" w:rsidRDefault="006B2E89" w:rsidP="00814283">
            <w:pPr>
              <w:jc w:val="center"/>
            </w:pPr>
            <w:r>
              <w:rPr>
                <w:rFonts w:hint="eastAsia"/>
              </w:rPr>
              <w:lastRenderedPageBreak/>
              <w:t>宿舍楼栋入住确认表</w:t>
            </w:r>
          </w:p>
        </w:tc>
      </w:tr>
      <w:tr w:rsidR="006B2E89" w14:paraId="06F7AF67" w14:textId="77777777" w:rsidTr="006B2E89">
        <w:tc>
          <w:tcPr>
            <w:tcW w:w="711" w:type="pct"/>
            <w:vAlign w:val="center"/>
          </w:tcPr>
          <w:p w14:paraId="1EC1E71F" w14:textId="2CECA7BD" w:rsidR="006B2E89" w:rsidRDefault="006B2E89" w:rsidP="006B2E8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11" w:type="pct"/>
            <w:vAlign w:val="center"/>
          </w:tcPr>
          <w:p w14:paraId="0FCC4FCE" w14:textId="01D14013" w:rsidR="006B2E89" w:rsidRDefault="006B2E89" w:rsidP="006B2E8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11" w:type="pct"/>
            <w:vAlign w:val="center"/>
          </w:tcPr>
          <w:p w14:paraId="2C1E4683" w14:textId="56A27339" w:rsidR="006B2E89" w:rsidRDefault="006B2E89" w:rsidP="006B2E89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711" w:type="pct"/>
            <w:vAlign w:val="center"/>
          </w:tcPr>
          <w:p w14:paraId="2083DDAB" w14:textId="72549A80" w:rsidR="006B2E89" w:rsidRDefault="006B2E89" w:rsidP="006B2E8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956" w:type="pct"/>
            <w:vAlign w:val="center"/>
          </w:tcPr>
          <w:p w14:paraId="7DDBA6EF" w14:textId="6313F5B7" w:rsidR="006B2E89" w:rsidRDefault="006B2E89" w:rsidP="006B2E89">
            <w:pPr>
              <w:jc w:val="center"/>
            </w:pPr>
            <w:r>
              <w:rPr>
                <w:rFonts w:hint="eastAsia"/>
              </w:rPr>
              <w:t>寝室号</w:t>
            </w:r>
          </w:p>
        </w:tc>
        <w:tc>
          <w:tcPr>
            <w:tcW w:w="1201" w:type="pct"/>
            <w:vAlign w:val="center"/>
          </w:tcPr>
          <w:p w14:paraId="6EA01968" w14:textId="7334A99D" w:rsidR="006B2E89" w:rsidRDefault="006B2E89" w:rsidP="006B2E89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6B2E89" w14:paraId="5CA8CE3C" w14:textId="77777777" w:rsidTr="006B2E89">
        <w:tc>
          <w:tcPr>
            <w:tcW w:w="711" w:type="pct"/>
          </w:tcPr>
          <w:p w14:paraId="360162CC" w14:textId="77777777" w:rsidR="006B2E89" w:rsidRDefault="006B2E89" w:rsidP="00814283"/>
        </w:tc>
        <w:tc>
          <w:tcPr>
            <w:tcW w:w="711" w:type="pct"/>
          </w:tcPr>
          <w:p w14:paraId="6E37F5B0" w14:textId="77777777" w:rsidR="006B2E89" w:rsidRDefault="006B2E89" w:rsidP="00814283">
            <w:pPr>
              <w:jc w:val="center"/>
            </w:pPr>
          </w:p>
        </w:tc>
        <w:tc>
          <w:tcPr>
            <w:tcW w:w="711" w:type="pct"/>
          </w:tcPr>
          <w:p w14:paraId="73D94903" w14:textId="77777777" w:rsidR="006B2E89" w:rsidRDefault="006B2E89" w:rsidP="00814283">
            <w:pPr>
              <w:jc w:val="center"/>
            </w:pPr>
          </w:p>
        </w:tc>
        <w:tc>
          <w:tcPr>
            <w:tcW w:w="711" w:type="pct"/>
          </w:tcPr>
          <w:p w14:paraId="71D2DD77" w14:textId="77777777" w:rsidR="006B2E89" w:rsidRDefault="006B2E89" w:rsidP="00814283">
            <w:pPr>
              <w:jc w:val="center"/>
            </w:pPr>
          </w:p>
        </w:tc>
        <w:tc>
          <w:tcPr>
            <w:tcW w:w="956" w:type="pct"/>
          </w:tcPr>
          <w:p w14:paraId="4187154B" w14:textId="77777777" w:rsidR="006B2E89" w:rsidRDefault="006B2E89" w:rsidP="00814283">
            <w:pPr>
              <w:jc w:val="center"/>
            </w:pPr>
          </w:p>
        </w:tc>
        <w:tc>
          <w:tcPr>
            <w:tcW w:w="1201" w:type="pct"/>
          </w:tcPr>
          <w:p w14:paraId="7648A9D9" w14:textId="77777777" w:rsidR="006B2E89" w:rsidRDefault="006B2E89" w:rsidP="00814283">
            <w:pPr>
              <w:jc w:val="center"/>
            </w:pPr>
          </w:p>
        </w:tc>
      </w:tr>
    </w:tbl>
    <w:p w14:paraId="73F01462" w14:textId="77777777" w:rsidR="00814283" w:rsidRPr="00814283" w:rsidRDefault="00814283" w:rsidP="00814283">
      <w:pPr>
        <w:pStyle w:val="4"/>
        <w:rPr>
          <w:rStyle w:val="210"/>
        </w:rPr>
      </w:pPr>
      <w:r w:rsidRPr="00814283">
        <w:rPr>
          <w:rStyle w:val="210"/>
        </w:rPr>
        <w:t>与其他部门的关系</w:t>
      </w:r>
    </w:p>
    <w:p w14:paraId="5C4AF5C0" w14:textId="41731B19" w:rsidR="000778FF" w:rsidRPr="00814283" w:rsidRDefault="00530053" w:rsidP="000778FF">
      <w:pPr>
        <w:ind w:firstLine="420"/>
      </w:pPr>
      <w:r>
        <w:rPr>
          <w:rFonts w:hint="eastAsia"/>
        </w:rPr>
        <w:t>无</w:t>
      </w:r>
    </w:p>
    <w:p w14:paraId="42C2B438" w14:textId="77E36EE3" w:rsidR="000778FF" w:rsidRDefault="00871385" w:rsidP="00871385">
      <w:pPr>
        <w:pStyle w:val="4"/>
        <w:rPr>
          <w:rStyle w:val="210"/>
        </w:rPr>
      </w:pPr>
      <w:r w:rsidRPr="00871385">
        <w:rPr>
          <w:rStyle w:val="210"/>
          <w:rFonts w:hint="eastAsia"/>
        </w:rPr>
        <w:t>存在的问题</w:t>
      </w:r>
    </w:p>
    <w:p w14:paraId="6B21EE60" w14:textId="5F2367BE" w:rsidR="00530053" w:rsidRPr="00530053" w:rsidRDefault="00530053" w:rsidP="00530053">
      <w:pPr>
        <w:ind w:left="420"/>
      </w:pPr>
      <w:r>
        <w:rPr>
          <w:rFonts w:hint="eastAsia"/>
        </w:rPr>
        <w:t>返校、升学高峰期宿管繁忙处理效率慢，</w:t>
      </w:r>
      <w:r w:rsidR="0064205D">
        <w:rPr>
          <w:rFonts w:hint="eastAsia"/>
        </w:rPr>
        <w:t>信息手工记录失误高，学校对学生的实际住宿信息掌握不足，对住宿资源的了解不足</w:t>
      </w:r>
    </w:p>
    <w:p w14:paraId="380EE872" w14:textId="77777777" w:rsidR="000778FF" w:rsidRPr="00AC00BB" w:rsidRDefault="00AC00BB" w:rsidP="00AC00BB">
      <w:pPr>
        <w:pStyle w:val="2"/>
        <w:rPr>
          <w:b w:val="0"/>
          <w:bCs w:val="0"/>
        </w:rPr>
      </w:pPr>
      <w:bookmarkStart w:id="51" w:name="_Toc433793343"/>
      <w:bookmarkStart w:id="52" w:name="_Toc107050773"/>
      <w:r w:rsidRPr="00AC00BB">
        <w:rPr>
          <w:b w:val="0"/>
          <w:bCs w:val="0"/>
        </w:rPr>
        <w:t>构建系统的目标</w:t>
      </w:r>
      <w:bookmarkEnd w:id="51"/>
      <w:bookmarkEnd w:id="52"/>
    </w:p>
    <w:p w14:paraId="2EF82652" w14:textId="77777777" w:rsidR="000778FF" w:rsidRDefault="00AC00BB" w:rsidP="00AC00BB">
      <w:pPr>
        <w:pStyle w:val="3"/>
      </w:pPr>
      <w:bookmarkStart w:id="53" w:name="_Toc433793344"/>
      <w:bookmarkStart w:id="54" w:name="_Toc107050774"/>
      <w:r>
        <w:t>管理目标</w:t>
      </w:r>
      <w:bookmarkEnd w:id="53"/>
      <w:bookmarkEnd w:id="54"/>
    </w:p>
    <w:p w14:paraId="00E2E784" w14:textId="529C33A4" w:rsidR="000778FF" w:rsidRDefault="00A90ED6" w:rsidP="000778FF">
      <w:pPr>
        <w:ind w:firstLine="420"/>
      </w:pPr>
      <w:r>
        <w:rPr>
          <w:rFonts w:hint="eastAsia"/>
        </w:rPr>
        <w:t>后勤行政管理人员</w:t>
      </w:r>
      <w:r w:rsidR="00AC00BB">
        <w:t>能够通过电子化、信息化手段对</w:t>
      </w:r>
      <w:r>
        <w:rPr>
          <w:rFonts w:hint="eastAsia"/>
        </w:rPr>
        <w:t>学生入住分配，宿管值班分配，学生入住情况进行查询和</w:t>
      </w:r>
      <w:r w:rsidR="00AC00BB">
        <w:t>管理，监控</w:t>
      </w:r>
      <w:r>
        <w:rPr>
          <w:rFonts w:hint="eastAsia"/>
        </w:rPr>
        <w:t>住宿资源使用状态</w:t>
      </w:r>
      <w:r w:rsidR="00AC00BB">
        <w:t>，改善目前</w:t>
      </w:r>
      <w:r>
        <w:rPr>
          <w:rFonts w:hint="eastAsia"/>
        </w:rPr>
        <w:t>半</w:t>
      </w:r>
      <w:r w:rsidR="00AC00BB">
        <w:t>人工</w:t>
      </w:r>
      <w:r>
        <w:rPr>
          <w:rFonts w:hint="eastAsia"/>
        </w:rPr>
        <w:t>半系统的</w:t>
      </w:r>
      <w:r w:rsidR="00AC00BB">
        <w:t>运营流程的信息交换效率。</w:t>
      </w:r>
    </w:p>
    <w:p w14:paraId="1BD8709F" w14:textId="648D2249" w:rsidR="00AC00BB" w:rsidRDefault="00A90ED6" w:rsidP="00B718DE">
      <w:pPr>
        <w:ind w:firstLine="420"/>
      </w:pPr>
      <w:r>
        <w:rPr>
          <w:rFonts w:hint="eastAsia"/>
        </w:rPr>
        <w:t>宿管人员可以更加高效的完成入住</w:t>
      </w:r>
      <w:r>
        <w:rPr>
          <w:rFonts w:hint="eastAsia"/>
        </w:rPr>
        <w:t>/</w:t>
      </w:r>
      <w:r>
        <w:rPr>
          <w:rFonts w:hint="eastAsia"/>
        </w:rPr>
        <w:t>离宿登记</w:t>
      </w:r>
      <w:r w:rsidR="00B718DE">
        <w:rPr>
          <w:rFonts w:hint="eastAsia"/>
        </w:rPr>
        <w:t>，水电网费的记录和缴纳确认</w:t>
      </w:r>
    </w:p>
    <w:p w14:paraId="59654A0B" w14:textId="635FCBFE" w:rsidR="00AC00BB" w:rsidRDefault="00AC00BB" w:rsidP="00AC00BB">
      <w:pPr>
        <w:pStyle w:val="3"/>
      </w:pPr>
      <w:bookmarkStart w:id="55" w:name="_Toc433793345"/>
      <w:bookmarkStart w:id="56" w:name="_Toc107050775"/>
      <w:r>
        <w:rPr>
          <w:rFonts w:hint="eastAsia"/>
        </w:rPr>
        <w:t>使用目标</w:t>
      </w:r>
      <w:bookmarkEnd w:id="55"/>
      <w:bookmarkEnd w:id="56"/>
    </w:p>
    <w:p w14:paraId="1DD67BE0" w14:textId="4D6D0DC9" w:rsidR="000778FF" w:rsidRDefault="00AC00BB" w:rsidP="000778FF">
      <w:pPr>
        <w:ind w:firstLine="420"/>
      </w:pPr>
      <w:r>
        <w:t>解决</w:t>
      </w:r>
      <w:r w:rsidR="00B718DE">
        <w:rPr>
          <w:rFonts w:hint="eastAsia"/>
        </w:rPr>
        <w:t>目前学校宿舍管理落实不到位，效率低下，错误率高，返工量大的缺点，或现有系统无法触及一线执行人员的缺点。</w:t>
      </w:r>
    </w:p>
    <w:p w14:paraId="485B0383" w14:textId="6F305D1F" w:rsidR="00AC00BB" w:rsidRDefault="00AC00BB" w:rsidP="000778FF">
      <w:pPr>
        <w:ind w:firstLine="420"/>
      </w:pPr>
      <w:r>
        <w:t>解决</w:t>
      </w:r>
      <w:r w:rsidR="00B718DE">
        <w:rPr>
          <w:rFonts w:hint="eastAsia"/>
        </w:rPr>
        <w:t>学校对住宿资源、学生入住情况掌握不到位的情况。</w:t>
      </w:r>
    </w:p>
    <w:p w14:paraId="66A288D6" w14:textId="38C7CF75" w:rsidR="000778FF" w:rsidRDefault="00AC00BB" w:rsidP="00AC00BB">
      <w:pPr>
        <w:pStyle w:val="3"/>
      </w:pPr>
      <w:bookmarkStart w:id="57" w:name="_Toc433793346"/>
      <w:bookmarkStart w:id="58" w:name="_Toc107050776"/>
      <w:r>
        <w:t>业绩目标</w:t>
      </w:r>
      <w:bookmarkEnd w:id="57"/>
      <w:bookmarkEnd w:id="58"/>
    </w:p>
    <w:p w14:paraId="04686831" w14:textId="098BC49D" w:rsidR="00AC00BB" w:rsidRPr="00AC00BB" w:rsidRDefault="00AC00BB" w:rsidP="00AC00BB">
      <w:pPr>
        <w:ind w:firstLine="420"/>
      </w:pPr>
      <w:r w:rsidRPr="00AC00BB">
        <w:rPr>
          <w:rFonts w:hint="eastAsia"/>
        </w:rPr>
        <w:t>减少</w:t>
      </w:r>
      <w:r w:rsidR="00B718DE">
        <w:t>50</w:t>
      </w:r>
      <w:r>
        <w:rPr>
          <w:rFonts w:hint="eastAsia"/>
        </w:rPr>
        <w:t>%</w:t>
      </w:r>
      <w:r>
        <w:rPr>
          <w:rFonts w:hint="eastAsia"/>
        </w:rPr>
        <w:t>的</w:t>
      </w:r>
      <w:r w:rsidR="00B718DE">
        <w:rPr>
          <w:rFonts w:hint="eastAsia"/>
        </w:rPr>
        <w:t>宿管</w:t>
      </w:r>
      <w:r w:rsidR="00C137C3">
        <w:rPr>
          <w:rFonts w:hint="eastAsia"/>
        </w:rPr>
        <w:t>工作登记时间</w:t>
      </w:r>
      <w:r w:rsidRPr="00AC00BB">
        <w:rPr>
          <w:rFonts w:hint="eastAsia"/>
        </w:rPr>
        <w:t>；</w:t>
      </w:r>
    </w:p>
    <w:p w14:paraId="3471C93D" w14:textId="4621FF4B" w:rsidR="00AC00BB" w:rsidRDefault="00C137C3" w:rsidP="00AC00BB">
      <w:pPr>
        <w:ind w:firstLine="420"/>
      </w:pPr>
      <w:r>
        <w:rPr>
          <w:rFonts w:hint="eastAsia"/>
        </w:rPr>
        <w:t>减少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行政人员排宿问题</w:t>
      </w:r>
    </w:p>
    <w:p w14:paraId="214BC853" w14:textId="68A457CE" w:rsidR="00C137C3" w:rsidRPr="00AC00BB" w:rsidRDefault="00C137C3" w:rsidP="00AC00BB">
      <w:pPr>
        <w:ind w:firstLine="420"/>
      </w:pPr>
      <w:r>
        <w:rPr>
          <w:rFonts w:hint="eastAsia"/>
        </w:rPr>
        <w:lastRenderedPageBreak/>
        <w:t>提高</w:t>
      </w:r>
      <w:r>
        <w:t>20%</w:t>
      </w:r>
      <w:r>
        <w:rPr>
          <w:rFonts w:hint="eastAsia"/>
        </w:rPr>
        <w:t>学生住宿环境</w:t>
      </w:r>
    </w:p>
    <w:p w14:paraId="0C41EDCC" w14:textId="77777777" w:rsidR="00AC00BB" w:rsidRPr="00AC00BB" w:rsidRDefault="00AC00BB" w:rsidP="00AC00BB">
      <w:pPr>
        <w:ind w:firstLine="420"/>
      </w:pPr>
      <w:r>
        <w:rPr>
          <w:rFonts w:hint="eastAsia"/>
        </w:rPr>
        <w:t>减少</w:t>
      </w:r>
      <w:r>
        <w:rPr>
          <w:rFonts w:hint="eastAsia"/>
        </w:rPr>
        <w:t>90%</w:t>
      </w:r>
      <w:r>
        <w:rPr>
          <w:rFonts w:hint="eastAsia"/>
        </w:rPr>
        <w:t>的数据传递误差</w:t>
      </w:r>
      <w:r w:rsidRPr="00AC00BB">
        <w:rPr>
          <w:rFonts w:hint="eastAsia"/>
        </w:rPr>
        <w:t>；</w:t>
      </w:r>
    </w:p>
    <w:p w14:paraId="584C6D45" w14:textId="77777777" w:rsidR="000778FF" w:rsidRPr="006F010D" w:rsidRDefault="006F010D" w:rsidP="006F010D">
      <w:pPr>
        <w:pStyle w:val="2"/>
        <w:rPr>
          <w:b w:val="0"/>
          <w:bCs w:val="0"/>
        </w:rPr>
      </w:pPr>
      <w:bookmarkStart w:id="59" w:name="_Toc107050777"/>
      <w:r w:rsidRPr="006F010D">
        <w:rPr>
          <w:b w:val="0"/>
          <w:bCs w:val="0"/>
        </w:rPr>
        <w:t>功能结构图</w:t>
      </w:r>
      <w:bookmarkEnd w:id="59"/>
    </w:p>
    <w:tbl>
      <w:tblPr>
        <w:tblW w:w="9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244"/>
        <w:gridCol w:w="6474"/>
        <w:gridCol w:w="38"/>
      </w:tblGrid>
      <w:tr w:rsidR="00C137C3" w:rsidRPr="00C137C3" w14:paraId="6310241D" w14:textId="77777777" w:rsidTr="00C137C3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2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62C99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用户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2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B9D6E8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2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6365B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子功能</w:t>
            </w:r>
          </w:p>
        </w:tc>
      </w:tr>
      <w:tr w:rsidR="00C137C3" w:rsidRPr="00C137C3" w14:paraId="5E7BE96D" w14:textId="77777777" w:rsidTr="00C137C3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7D464B51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宿管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0CC45A04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入住管理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63BDFB08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学生入住、返校登记；退宿、放假离校登记</w:t>
            </w:r>
          </w:p>
          <w:p w14:paraId="0A5448DC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（提供学生入住登记界面、excel导入导出）</w:t>
            </w:r>
          </w:p>
        </w:tc>
      </w:tr>
      <w:tr w:rsidR="00C137C3" w:rsidRPr="00C137C3" w14:paraId="000268EF" w14:textId="77777777" w:rsidTr="00C137C3">
        <w:trPr>
          <w:trHeight w:val="49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6DBB4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771D0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62835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1F14574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C137C3" w:rsidRPr="00C137C3" w14:paraId="47ADBC16" w14:textId="77777777" w:rsidTr="00C137C3">
        <w:trPr>
          <w:trHeight w:val="8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03A9D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0D55962C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楼栋管理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276EBE13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管理各个寝室的信息</w:t>
            </w:r>
          </w:p>
          <w:p w14:paraId="5E7E9932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（入住人员信息，基本设施信息）</w:t>
            </w:r>
          </w:p>
        </w:tc>
        <w:tc>
          <w:tcPr>
            <w:tcW w:w="0" w:type="auto"/>
            <w:vAlign w:val="center"/>
            <w:hideMark/>
          </w:tcPr>
          <w:p w14:paraId="39C7F924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6E1D6A25" w14:textId="77777777" w:rsidTr="00C137C3">
        <w:trPr>
          <w:trHeight w:val="49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561F2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6578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27507D71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记录各个寝室水费、电费、网费缴纳情况</w:t>
            </w:r>
          </w:p>
        </w:tc>
        <w:tc>
          <w:tcPr>
            <w:tcW w:w="0" w:type="auto"/>
            <w:vAlign w:val="center"/>
            <w:hideMark/>
          </w:tcPr>
          <w:p w14:paraId="55E93184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3C2C2F66" w14:textId="77777777" w:rsidTr="00C137C3">
        <w:trPr>
          <w:trHeight w:val="49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797DFB6F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后勤行政人员</w:t>
            </w:r>
          </w:p>
          <w:p w14:paraId="7123C409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（管理员）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04249113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宿舍管理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09DE2680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管理园区宿舍楼基本信息</w:t>
            </w:r>
          </w:p>
          <w:p w14:paraId="2A77B080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（维护楼栋、可用楼栋、已入住数量、可用数量）</w:t>
            </w:r>
          </w:p>
        </w:tc>
        <w:tc>
          <w:tcPr>
            <w:tcW w:w="0" w:type="auto"/>
            <w:vAlign w:val="center"/>
            <w:hideMark/>
          </w:tcPr>
          <w:p w14:paraId="4CBAFA96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597D7D60" w14:textId="77777777" w:rsidTr="00C137C3">
        <w:trPr>
          <w:trHeight w:val="49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32CE8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E7363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D4BCC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2F198BE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C137C3" w:rsidRPr="00C137C3" w14:paraId="7B912E73" w14:textId="77777777" w:rsidTr="00C137C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FA93C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2B4C4913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学生管理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289C356C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管理学生基本信息</w:t>
            </w:r>
          </w:p>
          <w:p w14:paraId="0BBA29B5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（提供添加学生信息界面、excel导入导出、api接口）</w:t>
            </w:r>
          </w:p>
          <w:p w14:paraId="7FDEC470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（基于学生入住、离宿、退宿许可）</w:t>
            </w:r>
          </w:p>
        </w:tc>
        <w:tc>
          <w:tcPr>
            <w:tcW w:w="0" w:type="auto"/>
            <w:vAlign w:val="center"/>
            <w:hideMark/>
          </w:tcPr>
          <w:p w14:paraId="20230C07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50D94E83" w14:textId="77777777" w:rsidTr="00C137C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DDAD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7FEE6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1D5AC195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管理学生宿舍分配</w:t>
            </w:r>
          </w:p>
          <w:p w14:paraId="3DC126B4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（班级、疾病）</w:t>
            </w:r>
          </w:p>
        </w:tc>
        <w:tc>
          <w:tcPr>
            <w:tcW w:w="0" w:type="auto"/>
            <w:vAlign w:val="center"/>
            <w:hideMark/>
          </w:tcPr>
          <w:p w14:paraId="35F69C5C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5B4AECF7" w14:textId="77777777" w:rsidTr="00C137C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5D04E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63351C92" w14:textId="77777777" w:rsidR="00C137C3" w:rsidRPr="00C137C3" w:rsidRDefault="00C137C3" w:rsidP="00C137C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宿管管理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0795FDE3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管理宿管人员的基本信息</w:t>
            </w:r>
          </w:p>
        </w:tc>
        <w:tc>
          <w:tcPr>
            <w:tcW w:w="0" w:type="auto"/>
            <w:vAlign w:val="center"/>
            <w:hideMark/>
          </w:tcPr>
          <w:p w14:paraId="20398FB6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C137C3" w:rsidRPr="00C137C3" w14:paraId="5705CDC0" w14:textId="77777777" w:rsidTr="00C137C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B43E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C99AB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59402B95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管理宿管人员的值班分配</w:t>
            </w:r>
          </w:p>
          <w:p w14:paraId="0DD4D3B7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C137C3">
              <w:rPr>
                <w:rFonts w:ascii="宋体" w:hAnsi="宋体" w:cs="宋体"/>
                <w:kern w:val="0"/>
              </w:rPr>
              <w:t>（性别）</w:t>
            </w:r>
          </w:p>
        </w:tc>
        <w:tc>
          <w:tcPr>
            <w:tcW w:w="0" w:type="auto"/>
            <w:vAlign w:val="center"/>
            <w:hideMark/>
          </w:tcPr>
          <w:p w14:paraId="38CACC21" w14:textId="77777777" w:rsidR="00C137C3" w:rsidRPr="00C137C3" w:rsidRDefault="00C137C3" w:rsidP="00C137C3">
            <w:pPr>
              <w:widowControl/>
              <w:spacing w:line="240" w:lineRule="auto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0708D8D2" w14:textId="5F900F04" w:rsidR="000778FF" w:rsidRDefault="000778FF" w:rsidP="000778FF">
      <w:pPr>
        <w:ind w:firstLine="420"/>
      </w:pPr>
    </w:p>
    <w:p w14:paraId="7972A137" w14:textId="77777777" w:rsidR="000778FF" w:rsidRDefault="002D62AA" w:rsidP="002D62AA">
      <w:pPr>
        <w:pStyle w:val="1"/>
      </w:pPr>
      <w:bookmarkStart w:id="60" w:name="_Toc107050778"/>
      <w:r>
        <w:t>非功能需求描述</w:t>
      </w:r>
      <w:bookmarkEnd w:id="60"/>
    </w:p>
    <w:p w14:paraId="3D9FAC46" w14:textId="77777777" w:rsidR="000778FF" w:rsidRDefault="00ED26BA" w:rsidP="00ED26BA">
      <w:pPr>
        <w:pStyle w:val="3"/>
      </w:pPr>
      <w:bookmarkStart w:id="61" w:name="_Toc107050779"/>
      <w:r>
        <w:t>系统环境需求</w:t>
      </w:r>
      <w:bookmarkEnd w:id="61"/>
    </w:p>
    <w:p w14:paraId="31A0C57C" w14:textId="41908004" w:rsidR="00ED26BA" w:rsidRDefault="00ED26BA" w:rsidP="000778FF">
      <w:pPr>
        <w:ind w:firstLine="420"/>
      </w:pPr>
      <w:r w:rsidRPr="00ED26BA">
        <w:rPr>
          <w:rFonts w:hint="eastAsia"/>
        </w:rPr>
        <w:t>包括网络环境</w:t>
      </w:r>
      <w:r>
        <w:rPr>
          <w:rFonts w:hint="eastAsia"/>
        </w:rPr>
        <w:t>：在</w:t>
      </w:r>
      <w:r w:rsidR="00C137C3">
        <w:rPr>
          <w:rFonts w:hint="eastAsia"/>
        </w:rPr>
        <w:t>学校的</w:t>
      </w:r>
      <w:r>
        <w:rPr>
          <w:rFonts w:hint="eastAsia"/>
        </w:rPr>
        <w:t>本地局域网中部署运行</w:t>
      </w:r>
    </w:p>
    <w:p w14:paraId="7FC4E788" w14:textId="28331BCB" w:rsidR="00ED26BA" w:rsidRDefault="00ED26BA" w:rsidP="000778FF">
      <w:pPr>
        <w:ind w:firstLine="420"/>
      </w:pPr>
      <w:r>
        <w:rPr>
          <w:rFonts w:hint="eastAsia"/>
        </w:rPr>
        <w:t>人员环境：</w:t>
      </w:r>
      <w:r w:rsidR="00C137C3">
        <w:rPr>
          <w:rFonts w:hint="eastAsia"/>
        </w:rPr>
        <w:t>后勤行政管理人员，宿管</w:t>
      </w:r>
    </w:p>
    <w:p w14:paraId="3FF3432B" w14:textId="450FA9B4" w:rsidR="000778FF" w:rsidRDefault="00ED26BA" w:rsidP="000778FF">
      <w:pPr>
        <w:ind w:firstLine="420"/>
      </w:pPr>
      <w:r>
        <w:rPr>
          <w:rFonts w:hint="eastAsia"/>
        </w:rPr>
        <w:t>使用频率和周期：每日正常运营活动中均会使用</w:t>
      </w:r>
      <w:r w:rsidR="00C137C3">
        <w:rPr>
          <w:rFonts w:hint="eastAsia"/>
        </w:rPr>
        <w:t>，开学季高峰流量</w:t>
      </w:r>
    </w:p>
    <w:p w14:paraId="72649EB6" w14:textId="77777777" w:rsidR="000778FF" w:rsidRDefault="00ED26BA" w:rsidP="00ED26BA">
      <w:pPr>
        <w:pStyle w:val="3"/>
      </w:pPr>
      <w:bookmarkStart w:id="62" w:name="_Toc107050780"/>
      <w:r>
        <w:lastRenderedPageBreak/>
        <w:t>易用性和用户体验要求</w:t>
      </w:r>
      <w:bookmarkEnd w:id="62"/>
    </w:p>
    <w:p w14:paraId="1929A102" w14:textId="69A8E8ED" w:rsidR="00ED26BA" w:rsidRDefault="00ED26BA" w:rsidP="000778FF">
      <w:pPr>
        <w:ind w:firstLine="420"/>
      </w:pPr>
      <w:r>
        <w:t>系统需要提供详细的使用向导帮助，每个业务功能界面长度不要超过</w:t>
      </w:r>
      <w:r>
        <w:t>2</w:t>
      </w:r>
      <w:r>
        <w:t>屏，表单中要求输入的每一个数据都需要有详细的界面描述，在系统出现异常情况时，需要给出详细的错误提示和解决步骤。</w:t>
      </w:r>
    </w:p>
    <w:p w14:paraId="0FFCCE2D" w14:textId="50AA75B6" w:rsidR="00A7148C" w:rsidRDefault="00A7148C" w:rsidP="000778FF">
      <w:pPr>
        <w:ind w:firstLine="420"/>
      </w:pPr>
      <w:r>
        <w:rPr>
          <w:rFonts w:hint="eastAsia"/>
        </w:rPr>
        <w:t>宿管一般不具备丰富的信息系统使用经验，应当保障界面的简洁、直观、业务逻辑无二义性。</w:t>
      </w:r>
    </w:p>
    <w:p w14:paraId="6D128AFD" w14:textId="77777777" w:rsidR="00ED26BA" w:rsidRDefault="00ED26BA" w:rsidP="00ED26BA">
      <w:pPr>
        <w:pStyle w:val="3"/>
      </w:pPr>
      <w:bookmarkStart w:id="63" w:name="_Toc107050781"/>
      <w:r>
        <w:rPr>
          <w:rFonts w:hint="eastAsia"/>
        </w:rPr>
        <w:t>软硬件技术要求</w:t>
      </w:r>
      <w:bookmarkEnd w:id="63"/>
    </w:p>
    <w:p w14:paraId="50305ABC" w14:textId="77777777" w:rsidR="00ED26BA" w:rsidRDefault="00ED26BA" w:rsidP="000778FF">
      <w:pPr>
        <w:ind w:firstLine="420"/>
      </w:pPr>
      <w:r>
        <w:rPr>
          <w:rFonts w:hint="eastAsia"/>
        </w:rPr>
        <w:t>本系统对部署的目标环境操作系统不应该有强制性要求。</w:t>
      </w:r>
    </w:p>
    <w:p w14:paraId="6A15B2BD" w14:textId="77777777" w:rsidR="00ED26BA" w:rsidRDefault="00ED26BA" w:rsidP="000778FF">
      <w:pPr>
        <w:ind w:firstLine="420"/>
      </w:pPr>
      <w:r>
        <w:rPr>
          <w:rFonts w:hint="eastAsia"/>
        </w:rPr>
        <w:t>本系统要求在主流</w:t>
      </w:r>
      <w:r>
        <w:rPr>
          <w:rFonts w:hint="eastAsia"/>
        </w:rPr>
        <w:t>PC</w:t>
      </w:r>
      <w:r>
        <w:rPr>
          <w:rFonts w:hint="eastAsia"/>
        </w:rPr>
        <w:t>环境中即可部署并流畅运行。</w:t>
      </w:r>
    </w:p>
    <w:p w14:paraId="5D76F1B2" w14:textId="77777777" w:rsidR="00ED26BA" w:rsidRDefault="00ED26BA" w:rsidP="00ED26BA">
      <w:pPr>
        <w:pStyle w:val="3"/>
      </w:pPr>
      <w:bookmarkStart w:id="64" w:name="_Toc107050782"/>
      <w:r>
        <w:t>安全性需求</w:t>
      </w:r>
      <w:bookmarkEnd w:id="64"/>
    </w:p>
    <w:p w14:paraId="37232F3A" w14:textId="77777777" w:rsidR="00ED26BA" w:rsidRPr="00ED26BA" w:rsidRDefault="00ED26BA" w:rsidP="00ED26BA">
      <w:pPr>
        <w:ind w:firstLine="420"/>
      </w:pPr>
      <w:r>
        <w:rPr>
          <w:rFonts w:hint="eastAsia"/>
        </w:rPr>
        <w:t>系统数据库应该具备较强的安全校验机制，系统中的用户口令等敏感信息不能以明文的方式存放</w:t>
      </w:r>
      <w:r w:rsidRPr="00ED26BA">
        <w:rPr>
          <w:rFonts w:hint="eastAsia"/>
        </w:rPr>
        <w:t>；</w:t>
      </w:r>
    </w:p>
    <w:p w14:paraId="5BD79DAF" w14:textId="77777777" w:rsidR="00ED26BA" w:rsidRPr="00ED26BA" w:rsidRDefault="00ED26BA" w:rsidP="00ED26BA">
      <w:pPr>
        <w:ind w:firstLine="420"/>
      </w:pPr>
      <w:r>
        <w:rPr>
          <w:rFonts w:hint="eastAsia"/>
        </w:rPr>
        <w:t>应该提供</w:t>
      </w:r>
      <w:r w:rsidRPr="00ED26BA">
        <w:rPr>
          <w:rFonts w:hint="eastAsia"/>
        </w:rPr>
        <w:t>数据出错时的</w:t>
      </w:r>
      <w:r>
        <w:rPr>
          <w:rFonts w:hint="eastAsia"/>
        </w:rPr>
        <w:t>快捷</w:t>
      </w:r>
      <w:r w:rsidRPr="00ED26BA">
        <w:rPr>
          <w:rFonts w:hint="eastAsia"/>
        </w:rPr>
        <w:t>回滚机制；</w:t>
      </w:r>
    </w:p>
    <w:p w14:paraId="79C925B3" w14:textId="77777777" w:rsidR="00ED26BA" w:rsidRPr="00ED26BA" w:rsidRDefault="00ED26BA" w:rsidP="00ED26BA">
      <w:pPr>
        <w:ind w:firstLine="420"/>
      </w:pPr>
      <w:r w:rsidRPr="00ED26BA">
        <w:rPr>
          <w:rFonts w:hint="eastAsia"/>
        </w:rPr>
        <w:t>密码安全性；</w:t>
      </w:r>
    </w:p>
    <w:p w14:paraId="34B85025" w14:textId="77777777" w:rsidR="00ED26BA" w:rsidRPr="00ED26BA" w:rsidRDefault="00ED26BA" w:rsidP="00ED26BA">
      <w:pPr>
        <w:ind w:firstLine="420"/>
      </w:pPr>
      <w:r>
        <w:rPr>
          <w:rFonts w:hint="eastAsia"/>
        </w:rPr>
        <w:t>系统应该具备</w:t>
      </w:r>
      <w:r w:rsidRPr="00ED26BA">
        <w:rPr>
          <w:rFonts w:hint="eastAsia"/>
        </w:rPr>
        <w:t>防止</w:t>
      </w:r>
      <w:r w:rsidRPr="00ED26BA">
        <w:rPr>
          <w:rFonts w:hint="eastAsia"/>
        </w:rPr>
        <w:t>XSS</w:t>
      </w:r>
      <w:r w:rsidRPr="00ED26BA">
        <w:rPr>
          <w:rFonts w:hint="eastAsia"/>
        </w:rPr>
        <w:t>和</w:t>
      </w:r>
      <w:r w:rsidRPr="00ED26BA">
        <w:rPr>
          <w:rFonts w:hint="eastAsia"/>
        </w:rPr>
        <w:t>SQL</w:t>
      </w:r>
      <w:r w:rsidRPr="00ED26BA">
        <w:rPr>
          <w:rFonts w:hint="eastAsia"/>
        </w:rPr>
        <w:t>注入攻击</w:t>
      </w:r>
      <w:r>
        <w:rPr>
          <w:rFonts w:hint="eastAsia"/>
        </w:rPr>
        <w:t>手段</w:t>
      </w:r>
      <w:r w:rsidRPr="00ED26BA">
        <w:rPr>
          <w:rFonts w:hint="eastAsia"/>
        </w:rPr>
        <w:t>；</w:t>
      </w:r>
    </w:p>
    <w:p w14:paraId="1DE768B2" w14:textId="77777777" w:rsidR="000778FF" w:rsidRPr="00ED26BA" w:rsidRDefault="00ED26BA" w:rsidP="00ED26BA">
      <w:pPr>
        <w:pStyle w:val="3"/>
      </w:pPr>
      <w:bookmarkStart w:id="65" w:name="_Toc107050783"/>
      <w:r>
        <w:t>可维护性需求</w:t>
      </w:r>
      <w:bookmarkEnd w:id="65"/>
    </w:p>
    <w:p w14:paraId="51A8328E" w14:textId="77777777" w:rsidR="00ED26BA" w:rsidRDefault="00ED26BA" w:rsidP="000778FF">
      <w:pPr>
        <w:ind w:firstLine="420"/>
      </w:pPr>
      <w:r>
        <w:t>本系统部署环境应该提供利用远程桌面或</w:t>
      </w:r>
      <w:r>
        <w:t>Telnet</w:t>
      </w:r>
      <w:r>
        <w:t>方式进行远程维护的接口。</w:t>
      </w:r>
    </w:p>
    <w:p w14:paraId="3CA84CC6" w14:textId="77777777" w:rsidR="00ED26BA" w:rsidRDefault="00ED26BA" w:rsidP="000778FF">
      <w:pPr>
        <w:ind w:firstLine="420"/>
      </w:pPr>
      <w:r>
        <w:t>系统维护人员的要求：熟悉</w:t>
      </w:r>
      <w:r>
        <w:t>Tomcat</w:t>
      </w:r>
      <w:r>
        <w:t>应用服务器及</w:t>
      </w:r>
      <w:r>
        <w:t>MySQL</w:t>
      </w:r>
      <w:r>
        <w:t>数据库管理软件的日常备份、恢复操作。</w:t>
      </w:r>
    </w:p>
    <w:p w14:paraId="1F9623F2" w14:textId="77777777" w:rsidR="00ED26BA" w:rsidRDefault="00ED26BA" w:rsidP="00ED26BA">
      <w:pPr>
        <w:pStyle w:val="3"/>
      </w:pPr>
      <w:bookmarkStart w:id="66" w:name="_Toc107050784"/>
      <w:r>
        <w:t>对培训的需求</w:t>
      </w:r>
      <w:bookmarkEnd w:id="66"/>
    </w:p>
    <w:p w14:paraId="5DEDB07C" w14:textId="591D28AD" w:rsidR="00ED26BA" w:rsidRDefault="00ED26BA" w:rsidP="000778FF">
      <w:pPr>
        <w:ind w:firstLine="420"/>
      </w:pPr>
      <w:r>
        <w:t>系统部署后应该提供对</w:t>
      </w:r>
      <w:r w:rsidR="006E6B0E">
        <w:rPr>
          <w:rFonts w:hint="eastAsia"/>
        </w:rPr>
        <w:t>学校内相关使用人员进行</w:t>
      </w:r>
      <w:r w:rsidR="006E6B0E">
        <w:t>操作培训</w:t>
      </w:r>
      <w:r w:rsidR="006E6B0E">
        <w:rPr>
          <w:rFonts w:hint="eastAsia"/>
        </w:rPr>
        <w:t>，并对学校信息技术部的技术员提供</w:t>
      </w:r>
      <w:r>
        <w:t>运维策略培训。</w:t>
      </w:r>
    </w:p>
    <w:p w14:paraId="02988062" w14:textId="77777777" w:rsidR="00ED26BA" w:rsidRDefault="006855AE" w:rsidP="006855AE">
      <w:pPr>
        <w:pStyle w:val="1"/>
      </w:pPr>
      <w:bookmarkStart w:id="67" w:name="_Toc107050785"/>
      <w:r>
        <w:lastRenderedPageBreak/>
        <w:t>其他</w:t>
      </w:r>
      <w:bookmarkEnd w:id="67"/>
    </w:p>
    <w:p w14:paraId="2F81E254" w14:textId="77777777" w:rsidR="00ED26BA" w:rsidRPr="00687FBA" w:rsidRDefault="00687FBA" w:rsidP="00687FBA">
      <w:pPr>
        <w:pStyle w:val="2"/>
        <w:rPr>
          <w:b w:val="0"/>
          <w:bCs w:val="0"/>
        </w:rPr>
      </w:pPr>
      <w:bookmarkStart w:id="68" w:name="_Toc107050786"/>
      <w:r w:rsidRPr="00687FBA">
        <w:rPr>
          <w:b w:val="0"/>
          <w:bCs w:val="0"/>
        </w:rPr>
        <w:t>软件应到遵循的保准或规范</w:t>
      </w:r>
      <w:bookmarkEnd w:id="68"/>
    </w:p>
    <w:p w14:paraId="24D4893C" w14:textId="77777777" w:rsidR="00687FBA" w:rsidRDefault="00687FBA" w:rsidP="000778FF">
      <w:pPr>
        <w:ind w:firstLine="420"/>
      </w:pPr>
      <w:r>
        <w:rPr>
          <w:rFonts w:hint="eastAsia"/>
        </w:rPr>
        <w:t>中软国际</w:t>
      </w:r>
      <w:r>
        <w:rPr>
          <w:rFonts w:hint="eastAsia"/>
        </w:rPr>
        <w:t>Java</w:t>
      </w:r>
      <w:r>
        <w:rPr>
          <w:rFonts w:hint="eastAsia"/>
        </w:rPr>
        <w:t>代码开发规范</w:t>
      </w:r>
    </w:p>
    <w:p w14:paraId="08A18FAD" w14:textId="77777777" w:rsidR="006855AE" w:rsidRPr="00687FBA" w:rsidRDefault="00687FBA" w:rsidP="00687FBA">
      <w:pPr>
        <w:pStyle w:val="2"/>
        <w:rPr>
          <w:b w:val="0"/>
          <w:bCs w:val="0"/>
        </w:rPr>
      </w:pPr>
      <w:bookmarkStart w:id="69" w:name="_Toc107050787"/>
      <w:r w:rsidRPr="00687FBA">
        <w:rPr>
          <w:b w:val="0"/>
          <w:bCs w:val="0"/>
        </w:rPr>
        <w:t>定义首字母缩写此和缩略语</w:t>
      </w:r>
      <w:bookmarkEnd w:id="6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87FBA" w:rsidRPr="0022395C" w14:paraId="477B6FB4" w14:textId="77777777" w:rsidTr="00D9502A">
        <w:tc>
          <w:tcPr>
            <w:tcW w:w="1951" w:type="dxa"/>
            <w:shd w:val="pct10" w:color="auto" w:fill="auto"/>
            <w:vAlign w:val="center"/>
          </w:tcPr>
          <w:p w14:paraId="3911A143" w14:textId="77777777" w:rsidR="00687FBA" w:rsidRPr="0022395C" w:rsidRDefault="00687FBA" w:rsidP="00D9502A">
            <w:pPr>
              <w:jc w:val="center"/>
            </w:pPr>
            <w:r>
              <w:rPr>
                <w:rFonts w:hint="eastAsia"/>
              </w:rPr>
              <w:t>缩写、术语</w:t>
            </w:r>
          </w:p>
        </w:tc>
        <w:tc>
          <w:tcPr>
            <w:tcW w:w="6571" w:type="dxa"/>
            <w:shd w:val="pct10" w:color="auto" w:fill="auto"/>
            <w:vAlign w:val="center"/>
          </w:tcPr>
          <w:p w14:paraId="746450C4" w14:textId="77777777" w:rsidR="00687FBA" w:rsidRPr="0022395C" w:rsidRDefault="00687FBA" w:rsidP="00D9502A">
            <w:pPr>
              <w:jc w:val="center"/>
            </w:pPr>
            <w:r w:rsidRPr="0022395C">
              <w:rPr>
                <w:rFonts w:hint="eastAsia"/>
              </w:rPr>
              <w:t>解释说明</w:t>
            </w:r>
          </w:p>
        </w:tc>
      </w:tr>
      <w:tr w:rsidR="00687FBA" w:rsidRPr="0022395C" w14:paraId="58CF5355" w14:textId="77777777" w:rsidTr="00D9502A">
        <w:tc>
          <w:tcPr>
            <w:tcW w:w="1951" w:type="dxa"/>
          </w:tcPr>
          <w:p w14:paraId="65793A02" w14:textId="0F17105B" w:rsidR="00687FBA" w:rsidRPr="0022395C" w:rsidRDefault="00687FBA" w:rsidP="00D9502A"/>
        </w:tc>
        <w:tc>
          <w:tcPr>
            <w:tcW w:w="6571" w:type="dxa"/>
          </w:tcPr>
          <w:p w14:paraId="76B354F6" w14:textId="2903BA84" w:rsidR="00687FBA" w:rsidRPr="0022395C" w:rsidRDefault="00687FBA" w:rsidP="00D9502A"/>
        </w:tc>
      </w:tr>
      <w:tr w:rsidR="00687FBA" w:rsidRPr="0022395C" w14:paraId="556D16D1" w14:textId="77777777" w:rsidTr="00D9502A">
        <w:tc>
          <w:tcPr>
            <w:tcW w:w="1951" w:type="dxa"/>
          </w:tcPr>
          <w:p w14:paraId="24BCC85C" w14:textId="2BA46FFA" w:rsidR="00687FBA" w:rsidRPr="0022395C" w:rsidRDefault="00687FBA" w:rsidP="00D9502A"/>
        </w:tc>
        <w:tc>
          <w:tcPr>
            <w:tcW w:w="6571" w:type="dxa"/>
          </w:tcPr>
          <w:p w14:paraId="795F3B26" w14:textId="02DB2198" w:rsidR="00687FBA" w:rsidRPr="0022395C" w:rsidRDefault="00687FBA" w:rsidP="00D9502A"/>
        </w:tc>
      </w:tr>
    </w:tbl>
    <w:p w14:paraId="55112D10" w14:textId="77777777" w:rsidR="00687FBA" w:rsidRPr="00687FBA" w:rsidRDefault="00687FBA" w:rsidP="00687FBA">
      <w:pPr>
        <w:pStyle w:val="2"/>
        <w:rPr>
          <w:b w:val="0"/>
          <w:bCs w:val="0"/>
        </w:rPr>
      </w:pPr>
      <w:bookmarkStart w:id="70" w:name="_Toc107050788"/>
      <w:r w:rsidRPr="00687FBA">
        <w:rPr>
          <w:rFonts w:hint="eastAsia"/>
          <w:b w:val="0"/>
          <w:bCs w:val="0"/>
        </w:rPr>
        <w:t>附件</w:t>
      </w:r>
      <w:bookmarkEnd w:id="70"/>
    </w:p>
    <w:p w14:paraId="433EC1F8" w14:textId="1B365BF3" w:rsidR="00687FBA" w:rsidRDefault="00687FBA" w:rsidP="00964037">
      <w:pPr>
        <w:ind w:firstLine="420"/>
      </w:pPr>
      <w:r>
        <w:t>用户需求调研表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84"/>
        <w:gridCol w:w="2138"/>
        <w:gridCol w:w="1944"/>
        <w:gridCol w:w="2318"/>
      </w:tblGrid>
      <w:tr w:rsidR="00687FBA" w14:paraId="0D560A09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59A42CEC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684" w:type="dxa"/>
            <w:gridSpan w:val="4"/>
            <w:vAlign w:val="center"/>
          </w:tcPr>
          <w:p w14:paraId="0A5C2DCF" w14:textId="76065256" w:rsidR="00687FBA" w:rsidRDefault="00964037" w:rsidP="00D9502A">
            <w:r w:rsidRPr="00964037">
              <w:rPr>
                <w:rFonts w:hint="eastAsia"/>
              </w:rPr>
              <w:t>宿管功能需求</w:t>
            </w:r>
          </w:p>
        </w:tc>
      </w:tr>
      <w:tr w:rsidR="00687FBA" w14:paraId="33D9C74C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8CBB8B6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684" w:type="dxa"/>
            <w:gridSpan w:val="4"/>
            <w:vAlign w:val="center"/>
          </w:tcPr>
          <w:p w14:paraId="397C9088" w14:textId="55B746E5" w:rsidR="00687FBA" w:rsidRDefault="00964037" w:rsidP="00D9502A">
            <w:pPr>
              <w:rPr>
                <w:rFonts w:ascii="宋体" w:hAnsi="宋体"/>
              </w:rPr>
            </w:pPr>
            <w:r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访谈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电话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 xml:space="preserve">邮件      </w:t>
            </w:r>
            <w:r w:rsidR="00687FBA" w:rsidRPr="007014F6">
              <w:rPr>
                <w:rFonts w:ascii="宋体" w:hAnsi="宋体" w:hint="eastAsia"/>
              </w:rPr>
              <w:t>□</w:t>
            </w:r>
            <w:r w:rsidR="00687FBA">
              <w:rPr>
                <w:rFonts w:ascii="宋体" w:hAnsi="宋体" w:hint="eastAsia"/>
              </w:rPr>
              <w:t>即时通讯</w:t>
            </w:r>
          </w:p>
          <w:p w14:paraId="7A79F5DB" w14:textId="678D1E5E" w:rsidR="00964037" w:rsidRDefault="00964037" w:rsidP="00964037">
            <w:pPr>
              <w:pStyle w:val="af5"/>
              <w:spacing w:before="0" w:beforeAutospacing="0" w:after="0" w:afterAutospacing="0"/>
            </w:pPr>
            <w:r w:rsidRPr="00687FBA">
              <w:rPr>
                <w:rFonts w:hint="eastAsia"/>
                <w:bdr w:val="single" w:sz="4" w:space="0" w:color="auto"/>
              </w:rPr>
              <w:t>√</w:t>
            </w:r>
            <w:r>
              <w:rPr>
                <w:rFonts w:hint="eastAsia"/>
              </w:rPr>
              <w:t>头脑风暴</w:t>
            </w:r>
          </w:p>
        </w:tc>
      </w:tr>
      <w:tr w:rsidR="00687FBA" w14:paraId="6079109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4BF8873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422" w:type="dxa"/>
            <w:gridSpan w:val="2"/>
            <w:vAlign w:val="center"/>
          </w:tcPr>
          <w:p w14:paraId="02E27574" w14:textId="292D3EA2" w:rsidR="00687FBA" w:rsidRDefault="00964037" w:rsidP="00D9502A">
            <w:r>
              <w:rPr>
                <w:rFonts w:hint="eastAsia"/>
              </w:rPr>
              <w:t>第七小组</w:t>
            </w:r>
          </w:p>
        </w:tc>
        <w:tc>
          <w:tcPr>
            <w:tcW w:w="1944" w:type="dxa"/>
            <w:shd w:val="pct10" w:color="auto" w:fill="auto"/>
            <w:vAlign w:val="center"/>
          </w:tcPr>
          <w:p w14:paraId="44C0962B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2B4DBDDA" w14:textId="4F2D6326" w:rsidR="00687FBA" w:rsidRDefault="00964037" w:rsidP="00D9502A">
            <w:r>
              <w:t>2022-06-25</w:t>
            </w:r>
          </w:p>
        </w:tc>
      </w:tr>
      <w:tr w:rsidR="00687FBA" w14:paraId="31C60A17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1F7E33C5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684" w:type="dxa"/>
            <w:gridSpan w:val="4"/>
            <w:vAlign w:val="center"/>
          </w:tcPr>
          <w:p w14:paraId="4794C7E9" w14:textId="1E4334E0" w:rsidR="00687FBA" w:rsidRDefault="00964037" w:rsidP="00D9502A">
            <w:r>
              <w:rPr>
                <w:rFonts w:hint="eastAsia"/>
              </w:rPr>
              <w:t>第七小组</w:t>
            </w:r>
          </w:p>
        </w:tc>
      </w:tr>
      <w:tr w:rsidR="00687FBA" w14:paraId="30E1DA6D" w14:textId="77777777" w:rsidTr="0009202D">
        <w:trPr>
          <w:trHeight w:val="567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57DE308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684" w:type="dxa"/>
            <w:gridSpan w:val="4"/>
            <w:vAlign w:val="center"/>
          </w:tcPr>
          <w:p w14:paraId="197B791C" w14:textId="59D9FFC7" w:rsidR="00687FBA" w:rsidRDefault="00964037" w:rsidP="00D9502A">
            <w:r>
              <w:rPr>
                <w:rFonts w:hint="eastAsia"/>
              </w:rPr>
              <w:t>第七小组全体成员</w:t>
            </w:r>
          </w:p>
        </w:tc>
      </w:tr>
      <w:tr w:rsidR="00687FBA" w14:paraId="3255403C" w14:textId="77777777" w:rsidTr="0009202D">
        <w:trPr>
          <w:trHeight w:val="545"/>
        </w:trPr>
        <w:tc>
          <w:tcPr>
            <w:tcW w:w="1838" w:type="dxa"/>
            <w:shd w:val="pct10" w:color="auto" w:fill="auto"/>
            <w:vAlign w:val="center"/>
          </w:tcPr>
          <w:p w14:paraId="6385445D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684" w:type="dxa"/>
            <w:gridSpan w:val="4"/>
            <w:vAlign w:val="center"/>
          </w:tcPr>
          <w:p w14:paraId="0A9C898B" w14:textId="66E405B9" w:rsidR="00687FBA" w:rsidRDefault="00964037" w:rsidP="00D9502A">
            <w:r>
              <w:rPr>
                <w:rFonts w:hint="eastAsia"/>
              </w:rPr>
              <w:t>宿管</w:t>
            </w:r>
            <w:r w:rsidR="00687FBA">
              <w:t>人员需要的业务功能</w:t>
            </w:r>
          </w:p>
        </w:tc>
      </w:tr>
      <w:tr w:rsidR="00687FBA" w14:paraId="1247424F" w14:textId="77777777" w:rsidTr="0009202D">
        <w:trPr>
          <w:trHeight w:val="2835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B8E141E" w14:textId="10E81CC3" w:rsidR="00687FBA" w:rsidRPr="008C3217" w:rsidRDefault="0009202D" w:rsidP="0009202D">
            <w:pPr>
              <w:jc w:val="left"/>
              <w:rPr>
                <w:b/>
              </w:rPr>
            </w:pPr>
            <w:r w:rsidRPr="0009202D">
              <w:rPr>
                <w:rFonts w:hint="eastAsia"/>
                <w:b/>
                <w:sz w:val="21"/>
                <w:szCs w:val="21"/>
              </w:rPr>
              <w:t>取得的原始材料</w:t>
            </w:r>
            <w:r>
              <w:rPr>
                <w:rFonts w:hint="eastAsia"/>
                <w:b/>
                <w:sz w:val="21"/>
                <w:szCs w:val="21"/>
              </w:rPr>
              <w:t>:</w:t>
            </w:r>
          </w:p>
        </w:tc>
        <w:tc>
          <w:tcPr>
            <w:tcW w:w="6684" w:type="dxa"/>
            <w:gridSpan w:val="4"/>
            <w:vAlign w:val="center"/>
          </w:tcPr>
          <w:p w14:paraId="2BC21A94" w14:textId="2457100B" w:rsidR="00964037" w:rsidRDefault="00964037" w:rsidP="00964037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需要可以</w:t>
            </w:r>
            <w:r w:rsidR="00803555">
              <w:rPr>
                <w:rFonts w:hint="eastAsia"/>
              </w:rPr>
              <w:t>查看某个寝室的</w:t>
            </w:r>
            <w:r>
              <w:rPr>
                <w:rFonts w:hint="eastAsia"/>
              </w:rPr>
              <w:t>学生</w:t>
            </w:r>
            <w:r w:rsidR="00803555">
              <w:rPr>
                <w:rFonts w:hint="eastAsia"/>
              </w:rPr>
              <w:t>名单，</w:t>
            </w:r>
            <w:r>
              <w:rPr>
                <w:rFonts w:hint="eastAsia"/>
              </w:rPr>
              <w:t>并且便于查看</w:t>
            </w:r>
          </w:p>
          <w:p w14:paraId="34894EA2" w14:textId="1F8CA06B" w:rsidR="00964037" w:rsidRDefault="00964037" w:rsidP="0009202D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需要</w:t>
            </w:r>
            <w:r w:rsidR="0009202D">
              <w:rPr>
                <w:rFonts w:hint="eastAsia"/>
              </w:rPr>
              <w:t>进行</w:t>
            </w:r>
            <w:r>
              <w:rPr>
                <w:rFonts w:hint="eastAsia"/>
              </w:rPr>
              <w:t>登记</w:t>
            </w:r>
            <w:r w:rsidR="0009202D">
              <w:rPr>
                <w:rFonts w:hint="eastAsia"/>
              </w:rPr>
              <w:t>水电网</w:t>
            </w:r>
            <w:r>
              <w:rPr>
                <w:rFonts w:hint="eastAsia"/>
              </w:rPr>
              <w:t>费</w:t>
            </w:r>
            <w:r w:rsidR="0009202D">
              <w:rPr>
                <w:rFonts w:hint="eastAsia"/>
              </w:rPr>
              <w:t>用</w:t>
            </w:r>
          </w:p>
          <w:p w14:paraId="1130A56F" w14:textId="3F1C4730" w:rsidR="00687FBA" w:rsidRDefault="0009202D" w:rsidP="00964037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可以通过学生学号查询学生，并对其进行入住登记和</w:t>
            </w:r>
            <w:r w:rsidR="007C2A59">
              <w:rPr>
                <w:rFonts w:hint="eastAsia"/>
              </w:rPr>
              <w:t>退宿登记</w:t>
            </w:r>
          </w:p>
        </w:tc>
      </w:tr>
      <w:tr w:rsidR="00687FBA" w14:paraId="55B55E67" w14:textId="77777777" w:rsidTr="00803555">
        <w:trPr>
          <w:trHeight w:val="567"/>
        </w:trPr>
        <w:tc>
          <w:tcPr>
            <w:tcW w:w="2122" w:type="dxa"/>
            <w:gridSpan w:val="2"/>
            <w:shd w:val="pct10" w:color="auto" w:fill="auto"/>
            <w:vAlign w:val="center"/>
          </w:tcPr>
          <w:p w14:paraId="52C77FE7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lastRenderedPageBreak/>
              <w:t>调查人签字：</w:t>
            </w:r>
          </w:p>
        </w:tc>
        <w:tc>
          <w:tcPr>
            <w:tcW w:w="2138" w:type="dxa"/>
            <w:vAlign w:val="center"/>
          </w:tcPr>
          <w:p w14:paraId="4A82AB64" w14:textId="77777777" w:rsidR="00687FBA" w:rsidRDefault="00687FBA" w:rsidP="00D9502A"/>
        </w:tc>
        <w:tc>
          <w:tcPr>
            <w:tcW w:w="1944" w:type="dxa"/>
            <w:shd w:val="pct10" w:color="auto" w:fill="auto"/>
            <w:vAlign w:val="center"/>
          </w:tcPr>
          <w:p w14:paraId="11F5F971" w14:textId="77777777" w:rsidR="00687FBA" w:rsidRPr="008C3217" w:rsidRDefault="00687FBA" w:rsidP="00D9502A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246F1CEC" w14:textId="77777777" w:rsidR="00687FBA" w:rsidRDefault="00687FBA" w:rsidP="00D9502A"/>
        </w:tc>
      </w:tr>
    </w:tbl>
    <w:p w14:paraId="29F37900" w14:textId="77777777" w:rsidR="00687FBA" w:rsidRDefault="00687FBA" w:rsidP="000778FF">
      <w:pPr>
        <w:ind w:firstLine="4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2422"/>
        <w:gridCol w:w="1944"/>
        <w:gridCol w:w="2318"/>
      </w:tblGrid>
      <w:tr w:rsidR="00704BE5" w14:paraId="2B8CB2F9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5DB31B80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需求标题：</w:t>
            </w:r>
          </w:p>
        </w:tc>
        <w:tc>
          <w:tcPr>
            <w:tcW w:w="6684" w:type="dxa"/>
            <w:gridSpan w:val="3"/>
            <w:vAlign w:val="center"/>
          </w:tcPr>
          <w:p w14:paraId="3B32EBCC" w14:textId="0F2D3022" w:rsidR="00704BE5" w:rsidRPr="00803555" w:rsidRDefault="00803555" w:rsidP="00803555">
            <w:pPr>
              <w:pStyle w:val="af5"/>
              <w:spacing w:before="0" w:beforeAutospacing="0" w:after="0" w:afterAutospacing="0"/>
            </w:pPr>
            <w:r>
              <w:rPr>
                <w:rFonts w:hint="eastAsia"/>
              </w:rPr>
              <w:t>后勤行政人员（管理员）功能需求</w:t>
            </w:r>
          </w:p>
        </w:tc>
      </w:tr>
      <w:tr w:rsidR="00704BE5" w14:paraId="2AC08E02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FBAC755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调查方式：</w:t>
            </w:r>
          </w:p>
        </w:tc>
        <w:tc>
          <w:tcPr>
            <w:tcW w:w="6684" w:type="dxa"/>
            <w:gridSpan w:val="3"/>
            <w:vAlign w:val="center"/>
          </w:tcPr>
          <w:p w14:paraId="4B7DEFA7" w14:textId="77777777" w:rsidR="00704BE5" w:rsidRDefault="00704BE5" w:rsidP="00CD2AC4">
            <w:pPr>
              <w:rPr>
                <w:rFonts w:ascii="宋体" w:hAnsi="宋体"/>
              </w:rPr>
            </w:pP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访谈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电话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邮件      </w:t>
            </w:r>
            <w:r w:rsidRPr="007014F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即时通讯</w:t>
            </w:r>
          </w:p>
          <w:p w14:paraId="395FC976" w14:textId="77777777" w:rsidR="00704BE5" w:rsidRDefault="00704BE5" w:rsidP="0083419C">
            <w:pPr>
              <w:pStyle w:val="af5"/>
              <w:spacing w:before="0" w:beforeAutospacing="0" w:after="0" w:afterAutospacing="0"/>
            </w:pPr>
            <w:r w:rsidRPr="00687FBA">
              <w:rPr>
                <w:rFonts w:hint="eastAsia"/>
                <w:bdr w:val="single" w:sz="4" w:space="0" w:color="auto"/>
              </w:rPr>
              <w:t>√</w:t>
            </w:r>
            <w:r>
              <w:rPr>
                <w:rFonts w:hint="eastAsia"/>
              </w:rPr>
              <w:t>头脑风暴</w:t>
            </w:r>
          </w:p>
        </w:tc>
      </w:tr>
      <w:tr w:rsidR="00704BE5" w14:paraId="414F1D4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3814A9E9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调查人：</w:t>
            </w:r>
          </w:p>
        </w:tc>
        <w:tc>
          <w:tcPr>
            <w:tcW w:w="2422" w:type="dxa"/>
            <w:vAlign w:val="center"/>
          </w:tcPr>
          <w:p w14:paraId="0BC7188E" w14:textId="77777777" w:rsidR="00704BE5" w:rsidRDefault="00704BE5" w:rsidP="00CD2AC4">
            <w:r>
              <w:rPr>
                <w:rFonts w:hint="eastAsia"/>
              </w:rPr>
              <w:t>第七小组</w:t>
            </w:r>
          </w:p>
        </w:tc>
        <w:tc>
          <w:tcPr>
            <w:tcW w:w="1944" w:type="dxa"/>
            <w:shd w:val="pct10" w:color="auto" w:fill="auto"/>
            <w:vAlign w:val="center"/>
          </w:tcPr>
          <w:p w14:paraId="7005A8F2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 w14:paraId="242F2FF2" w14:textId="77777777" w:rsidR="00704BE5" w:rsidRDefault="00704BE5" w:rsidP="00CD2AC4">
            <w:r>
              <w:t>2022-06-25</w:t>
            </w:r>
          </w:p>
        </w:tc>
      </w:tr>
      <w:tr w:rsidR="00704BE5" w14:paraId="5C6182A6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1322CF6A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调查地点：</w:t>
            </w:r>
          </w:p>
        </w:tc>
        <w:tc>
          <w:tcPr>
            <w:tcW w:w="6684" w:type="dxa"/>
            <w:gridSpan w:val="3"/>
            <w:vAlign w:val="center"/>
          </w:tcPr>
          <w:p w14:paraId="397BC5D6" w14:textId="77777777" w:rsidR="00704BE5" w:rsidRDefault="00704BE5" w:rsidP="00CD2AC4">
            <w:r>
              <w:rPr>
                <w:rFonts w:hint="eastAsia"/>
              </w:rPr>
              <w:t>第七小组</w:t>
            </w:r>
          </w:p>
        </w:tc>
      </w:tr>
      <w:tr w:rsidR="00704BE5" w14:paraId="035D72F0" w14:textId="77777777" w:rsidTr="0009202D">
        <w:trPr>
          <w:trHeight w:val="567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3DE0754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参加人员：</w:t>
            </w:r>
          </w:p>
        </w:tc>
        <w:tc>
          <w:tcPr>
            <w:tcW w:w="6684" w:type="dxa"/>
            <w:gridSpan w:val="3"/>
            <w:vAlign w:val="center"/>
          </w:tcPr>
          <w:p w14:paraId="17CBE002" w14:textId="77777777" w:rsidR="00704BE5" w:rsidRDefault="00704BE5" w:rsidP="00CD2AC4">
            <w:r>
              <w:rPr>
                <w:rFonts w:hint="eastAsia"/>
              </w:rPr>
              <w:t>第七小组全体成员</w:t>
            </w:r>
          </w:p>
        </w:tc>
      </w:tr>
      <w:tr w:rsidR="00704BE5" w14:paraId="4D8B0F4F" w14:textId="77777777" w:rsidTr="0009202D">
        <w:trPr>
          <w:trHeight w:val="545"/>
        </w:trPr>
        <w:tc>
          <w:tcPr>
            <w:tcW w:w="1838" w:type="dxa"/>
            <w:shd w:val="pct10" w:color="auto" w:fill="auto"/>
            <w:vAlign w:val="center"/>
          </w:tcPr>
          <w:p w14:paraId="330F1C3B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调研内容：</w:t>
            </w:r>
          </w:p>
        </w:tc>
        <w:tc>
          <w:tcPr>
            <w:tcW w:w="6684" w:type="dxa"/>
            <w:gridSpan w:val="3"/>
            <w:vAlign w:val="center"/>
          </w:tcPr>
          <w:p w14:paraId="65BAE25E" w14:textId="77777777" w:rsidR="00704BE5" w:rsidRDefault="00704BE5" w:rsidP="00CD2AC4">
            <w:r>
              <w:rPr>
                <w:rFonts w:hint="eastAsia"/>
              </w:rPr>
              <w:t>宿管</w:t>
            </w:r>
            <w:r>
              <w:t>人员需要的业务功能</w:t>
            </w:r>
          </w:p>
        </w:tc>
      </w:tr>
      <w:tr w:rsidR="00704BE5" w14:paraId="25BC9CAA" w14:textId="77777777" w:rsidTr="0009202D">
        <w:trPr>
          <w:trHeight w:val="2835"/>
        </w:trPr>
        <w:tc>
          <w:tcPr>
            <w:tcW w:w="1838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AD71766" w14:textId="58504033" w:rsidR="00704BE5" w:rsidRPr="008C3217" w:rsidRDefault="00704BE5" w:rsidP="00CD2AC4">
            <w:pPr>
              <w:jc w:val="right"/>
              <w:rPr>
                <w:b/>
              </w:rPr>
            </w:pPr>
            <w:r w:rsidRPr="0009202D">
              <w:rPr>
                <w:rFonts w:hint="eastAsia"/>
                <w:b/>
                <w:sz w:val="21"/>
                <w:szCs w:val="21"/>
              </w:rPr>
              <w:t>取得的原始材料</w:t>
            </w:r>
            <w:r w:rsidR="0009202D">
              <w:rPr>
                <w:rFonts w:hint="eastAsia"/>
                <w:b/>
                <w:sz w:val="21"/>
                <w:szCs w:val="21"/>
              </w:rPr>
              <w:t>:</w:t>
            </w:r>
          </w:p>
        </w:tc>
        <w:tc>
          <w:tcPr>
            <w:tcW w:w="6684" w:type="dxa"/>
            <w:gridSpan w:val="3"/>
            <w:vAlign w:val="center"/>
          </w:tcPr>
          <w:p w14:paraId="47914ED2" w14:textId="691E3D44" w:rsidR="00704BE5" w:rsidRDefault="00704BE5" w:rsidP="00704BE5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后勤行政人员可以在界面中添加学生信息，可以采用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表多项同时导入和其他方式导入</w:t>
            </w:r>
          </w:p>
          <w:p w14:paraId="41101CDA" w14:textId="0FF8A36A" w:rsidR="007C2A59" w:rsidRDefault="007C2A59" w:rsidP="007C2A59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后勤行政人员可以界面中管理学生信息</w:t>
            </w:r>
          </w:p>
          <w:p w14:paraId="3757536C" w14:textId="20E09D73" w:rsidR="00704BE5" w:rsidRDefault="007C2A59" w:rsidP="007C2A59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后勤行政人员可以在界面中查看学生信息，基于其基本信息（班级或疾病等备注项）分配学生宿舍</w:t>
            </w:r>
          </w:p>
          <w:p w14:paraId="2C281A59" w14:textId="437BFF0F" w:rsidR="00704BE5" w:rsidRDefault="00704BE5" w:rsidP="00704BE5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后勤行政人员可以管理（增删改查）宿管的基本信息，并且支持批量导入和导出</w:t>
            </w:r>
          </w:p>
          <w:p w14:paraId="19878015" w14:textId="77E899E9" w:rsidR="00704BE5" w:rsidRDefault="00704BE5" w:rsidP="00704BE5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后勤行政人员可以为宿管进行值班分配</w:t>
            </w:r>
          </w:p>
          <w:p w14:paraId="7E495E7F" w14:textId="64050AD5" w:rsidR="00704BE5" w:rsidRDefault="00704BE5" w:rsidP="00704BE5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后勤行政人员可以查看宿舍楼基本信息，并对其属性等信息进行修改</w:t>
            </w:r>
          </w:p>
          <w:p w14:paraId="5DBC8EBC" w14:textId="31BDDB94" w:rsidR="00704BE5" w:rsidRDefault="00704BE5" w:rsidP="00704BE5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系统可以利用现有学生数据，与现有系统不冲突</w:t>
            </w:r>
          </w:p>
        </w:tc>
      </w:tr>
      <w:tr w:rsidR="00704BE5" w14:paraId="4D3809C0" w14:textId="77777777" w:rsidTr="0009202D">
        <w:trPr>
          <w:trHeight w:val="567"/>
        </w:trPr>
        <w:tc>
          <w:tcPr>
            <w:tcW w:w="1838" w:type="dxa"/>
            <w:shd w:val="pct10" w:color="auto" w:fill="auto"/>
            <w:vAlign w:val="center"/>
          </w:tcPr>
          <w:p w14:paraId="4FD2DB7B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调查人签字：</w:t>
            </w:r>
          </w:p>
        </w:tc>
        <w:tc>
          <w:tcPr>
            <w:tcW w:w="2422" w:type="dxa"/>
            <w:vAlign w:val="center"/>
          </w:tcPr>
          <w:p w14:paraId="673AE096" w14:textId="77777777" w:rsidR="00704BE5" w:rsidRDefault="00704BE5" w:rsidP="00CD2AC4"/>
        </w:tc>
        <w:tc>
          <w:tcPr>
            <w:tcW w:w="1944" w:type="dxa"/>
            <w:shd w:val="pct10" w:color="auto" w:fill="auto"/>
            <w:vAlign w:val="center"/>
          </w:tcPr>
          <w:p w14:paraId="58C6D1B4" w14:textId="77777777" w:rsidR="00704BE5" w:rsidRPr="008C3217" w:rsidRDefault="00704BE5" w:rsidP="00CD2AC4">
            <w:pPr>
              <w:jc w:val="right"/>
              <w:rPr>
                <w:b/>
              </w:rPr>
            </w:pPr>
            <w:r w:rsidRPr="008C3217"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 w14:paraId="5E67BFDA" w14:textId="77777777" w:rsidR="00704BE5" w:rsidRDefault="00704BE5" w:rsidP="00CD2AC4"/>
        </w:tc>
      </w:tr>
    </w:tbl>
    <w:p w14:paraId="7C75B7D5" w14:textId="065D6B4E" w:rsidR="00687FBA" w:rsidRDefault="00687FBA" w:rsidP="000778FF">
      <w:pPr>
        <w:ind w:firstLine="420"/>
      </w:pPr>
    </w:p>
    <w:p w14:paraId="48EA4057" w14:textId="77777777" w:rsidR="00704BE5" w:rsidRDefault="00704BE5" w:rsidP="000778FF">
      <w:pPr>
        <w:ind w:firstLine="420"/>
      </w:pPr>
    </w:p>
    <w:p w14:paraId="4B1A677B" w14:textId="77777777" w:rsidR="006855AE" w:rsidRDefault="00687FBA" w:rsidP="00687FBA">
      <w:pPr>
        <w:pStyle w:val="3"/>
      </w:pPr>
      <w:bookmarkStart w:id="71" w:name="_Toc107050789"/>
      <w:r>
        <w:t>参考文档资料</w:t>
      </w:r>
      <w:bookmarkEnd w:id="71"/>
    </w:p>
    <w:p w14:paraId="4F00B253" w14:textId="77777777" w:rsidR="006855AE" w:rsidRDefault="00687FBA" w:rsidP="000778FF">
      <w:pPr>
        <w:ind w:firstLine="420"/>
      </w:pPr>
      <w:r>
        <w:t>无</w:t>
      </w:r>
    </w:p>
    <w:p w14:paraId="0C7ED0D6" w14:textId="77777777" w:rsidR="006855AE" w:rsidRDefault="006855AE" w:rsidP="007C2A59"/>
    <w:sectPr w:rsidR="006855AE" w:rsidSect="00F03331">
      <w:pgSz w:w="11906" w:h="16838"/>
      <w:pgMar w:top="1418" w:right="1588" w:bottom="1418" w:left="158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3FD6" w14:textId="77777777" w:rsidR="00C57932" w:rsidRDefault="00C57932">
      <w:r>
        <w:separator/>
      </w:r>
    </w:p>
  </w:endnote>
  <w:endnote w:type="continuationSeparator" w:id="0">
    <w:p w14:paraId="3F62F369" w14:textId="77777777" w:rsidR="00C57932" w:rsidRDefault="00C5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0030" w14:textId="77777777" w:rsidR="006855AE" w:rsidRDefault="006855AE">
    <w:pPr>
      <w:pStyle w:val="ac"/>
      <w:spacing w:beforeLines="0" w:before="0" w:afterLines="0" w:after="0" w:line="240" w:lineRule="auto"/>
      <w:ind w:rightChars="0" w:right="0" w:firstLine="0"/>
      <w:rPr>
        <w:sz w:val="21"/>
      </w:rPr>
    </w:pPr>
    <w:r>
      <w:rPr>
        <w:rFonts w:ascii="宋体" w:hAnsi="宋体" w:hint="eastAsia"/>
        <w:sz w:val="21"/>
        <w:szCs w:val="18"/>
      </w:rPr>
      <w:t xml:space="preserve">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6563C" w14:textId="77777777" w:rsidR="006855AE" w:rsidRDefault="006855AE" w:rsidP="00F03331">
    <w:pPr>
      <w:pStyle w:val="aa"/>
      <w:jc w:val="center"/>
      <w:rPr>
        <w:sz w:val="21"/>
      </w:rPr>
    </w:pPr>
    <w:r>
      <w:rPr>
        <w:rFonts w:ascii="宋体" w:hAnsi="宋体" w:hint="eastAsia"/>
        <w:sz w:val="21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687FBA">
      <w:rPr>
        <w:rStyle w:val="af3"/>
        <w:noProof/>
      </w:rPr>
      <w:t>1</w:t>
    </w:r>
    <w:r>
      <w:rPr>
        <w:rStyle w:val="af3"/>
      </w:rPr>
      <w:fldChar w:fldCharType="end"/>
    </w:r>
    <w:r>
      <w:rPr>
        <w:rFonts w:ascii="宋体" w:hAnsi="宋体" w:hint="eastAsia"/>
        <w:sz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9E97" w14:textId="77777777" w:rsidR="006855AE" w:rsidRDefault="006855AE" w:rsidP="00F03331">
    <w:pPr>
      <w:pStyle w:val="aa"/>
      <w:jc w:val="center"/>
      <w:rPr>
        <w:sz w:val="21"/>
      </w:rPr>
    </w:pPr>
    <w:r>
      <w:rPr>
        <w:rFonts w:ascii="宋体" w:hAnsi="宋体" w:hint="eastAsia"/>
        <w:sz w:val="21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687FBA">
      <w:rPr>
        <w:rStyle w:val="af3"/>
        <w:noProof/>
      </w:rPr>
      <w:t>12</w:t>
    </w:r>
    <w:r>
      <w:rPr>
        <w:rStyle w:val="af3"/>
      </w:rPr>
      <w:fldChar w:fldCharType="end"/>
    </w:r>
    <w:r>
      <w:rPr>
        <w:rFonts w:ascii="宋体" w:hAnsi="宋体"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E2459" w14:textId="77777777" w:rsidR="00C57932" w:rsidRDefault="00C57932">
      <w:r>
        <w:separator/>
      </w:r>
    </w:p>
  </w:footnote>
  <w:footnote w:type="continuationSeparator" w:id="0">
    <w:p w14:paraId="1F196843" w14:textId="77777777" w:rsidR="00C57932" w:rsidRDefault="00C57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8C00A" w14:textId="77777777" w:rsidR="006855AE" w:rsidRDefault="006855AE">
    <w:pPr>
      <w:pStyle w:val="a9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29B2" w14:textId="2B3C3F76" w:rsidR="006855AE" w:rsidRDefault="001E1154" w:rsidP="000B4FAB">
    <w:pPr>
      <w:pStyle w:val="a9"/>
      <w:jc w:val="right"/>
      <w:rPr>
        <w:sz w:val="21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B6A95" wp14:editId="2A3C0A12">
          <wp:simplePos x="0" y="0"/>
          <wp:positionH relativeFrom="margin">
            <wp:align>left</wp:align>
          </wp:positionH>
          <wp:positionV relativeFrom="paragraph">
            <wp:posOffset>-259162</wp:posOffset>
          </wp:positionV>
          <wp:extent cx="748146" cy="446582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146" cy="446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55AE">
      <w:rPr>
        <w:rFonts w:hint="eastAsia"/>
        <w:sz w:val="21"/>
      </w:rPr>
      <w:t>需求分析模板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1960"/>
    <w:multiLevelType w:val="hybridMultilevel"/>
    <w:tmpl w:val="71A42422"/>
    <w:lvl w:ilvl="0" w:tplc="F268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D227C"/>
    <w:multiLevelType w:val="multilevel"/>
    <w:tmpl w:val="E796F1A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7631DF6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32561"/>
    <w:multiLevelType w:val="multilevel"/>
    <w:tmpl w:val="55E6CEEA"/>
    <w:lvl w:ilvl="0">
      <w:start w:val="1"/>
      <w:numFmt w:val="decimal"/>
      <w:pStyle w:val="1CS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CSS2CharCharCharChar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FE5643D"/>
    <w:multiLevelType w:val="multilevel"/>
    <w:tmpl w:val="2DA0CB70"/>
    <w:lvl w:ilvl="0">
      <w:start w:val="1"/>
      <w:numFmt w:val="chineseCountingThousand"/>
      <w:pStyle w:val="CSS1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pStyle w:val="40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46FC01F2"/>
    <w:multiLevelType w:val="hybridMultilevel"/>
    <w:tmpl w:val="CB261C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B02D0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B21589"/>
    <w:multiLevelType w:val="hybridMultilevel"/>
    <w:tmpl w:val="4A201468"/>
    <w:lvl w:ilvl="0" w:tplc="F3883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377CD1"/>
    <w:multiLevelType w:val="hybridMultilevel"/>
    <w:tmpl w:val="CB261C34"/>
    <w:lvl w:ilvl="0" w:tplc="85A23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3176100">
    <w:abstractNumId w:val="4"/>
  </w:num>
  <w:num w:numId="2" w16cid:durableId="677080199">
    <w:abstractNumId w:val="3"/>
  </w:num>
  <w:num w:numId="3" w16cid:durableId="178202445">
    <w:abstractNumId w:val="3"/>
  </w:num>
  <w:num w:numId="4" w16cid:durableId="1888687011">
    <w:abstractNumId w:val="1"/>
  </w:num>
  <w:num w:numId="5" w16cid:durableId="1015159017">
    <w:abstractNumId w:val="0"/>
  </w:num>
  <w:num w:numId="6" w16cid:durableId="1610163943">
    <w:abstractNumId w:val="7"/>
  </w:num>
  <w:num w:numId="7" w16cid:durableId="1002198640">
    <w:abstractNumId w:val="8"/>
  </w:num>
  <w:num w:numId="8" w16cid:durableId="1547641155">
    <w:abstractNumId w:val="2"/>
  </w:num>
  <w:num w:numId="9" w16cid:durableId="1584757780">
    <w:abstractNumId w:val="6"/>
  </w:num>
  <w:num w:numId="10" w16cid:durableId="149815388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B4F"/>
    <w:rsid w:val="0000076E"/>
    <w:rsid w:val="00007720"/>
    <w:rsid w:val="00016278"/>
    <w:rsid w:val="00020427"/>
    <w:rsid w:val="00050083"/>
    <w:rsid w:val="00055A10"/>
    <w:rsid w:val="00061D63"/>
    <w:rsid w:val="00067B86"/>
    <w:rsid w:val="000778FF"/>
    <w:rsid w:val="00090283"/>
    <w:rsid w:val="0009202D"/>
    <w:rsid w:val="000A7D14"/>
    <w:rsid w:val="000B2479"/>
    <w:rsid w:val="000B4FAB"/>
    <w:rsid w:val="000C38F6"/>
    <w:rsid w:val="000E5118"/>
    <w:rsid w:val="000F4A84"/>
    <w:rsid w:val="001018B2"/>
    <w:rsid w:val="00132F74"/>
    <w:rsid w:val="00133490"/>
    <w:rsid w:val="00134401"/>
    <w:rsid w:val="00155797"/>
    <w:rsid w:val="001677D4"/>
    <w:rsid w:val="001A46C7"/>
    <w:rsid w:val="001A62FC"/>
    <w:rsid w:val="001C0E96"/>
    <w:rsid w:val="001C5707"/>
    <w:rsid w:val="001D24B4"/>
    <w:rsid w:val="001E02FE"/>
    <w:rsid w:val="001E1154"/>
    <w:rsid w:val="002019AE"/>
    <w:rsid w:val="00222167"/>
    <w:rsid w:val="00235A23"/>
    <w:rsid w:val="0024747F"/>
    <w:rsid w:val="002544A4"/>
    <w:rsid w:val="002627FC"/>
    <w:rsid w:val="00263A81"/>
    <w:rsid w:val="002A61A9"/>
    <w:rsid w:val="002B7A4F"/>
    <w:rsid w:val="002C2767"/>
    <w:rsid w:val="002D1979"/>
    <w:rsid w:val="002D62AA"/>
    <w:rsid w:val="002F7EF0"/>
    <w:rsid w:val="003004FC"/>
    <w:rsid w:val="003169F2"/>
    <w:rsid w:val="00326498"/>
    <w:rsid w:val="00333B24"/>
    <w:rsid w:val="00337CAF"/>
    <w:rsid w:val="00337FB2"/>
    <w:rsid w:val="0034179F"/>
    <w:rsid w:val="00342172"/>
    <w:rsid w:val="0035658B"/>
    <w:rsid w:val="00370D7F"/>
    <w:rsid w:val="00376C50"/>
    <w:rsid w:val="003945D4"/>
    <w:rsid w:val="003B4E50"/>
    <w:rsid w:val="003C3FA8"/>
    <w:rsid w:val="003C7FBF"/>
    <w:rsid w:val="003D00A1"/>
    <w:rsid w:val="003E0B4F"/>
    <w:rsid w:val="003E184E"/>
    <w:rsid w:val="003E18CC"/>
    <w:rsid w:val="003F0B86"/>
    <w:rsid w:val="00407306"/>
    <w:rsid w:val="004122D4"/>
    <w:rsid w:val="00417468"/>
    <w:rsid w:val="00417A1A"/>
    <w:rsid w:val="004639C4"/>
    <w:rsid w:val="00495826"/>
    <w:rsid w:val="00495C70"/>
    <w:rsid w:val="004960F7"/>
    <w:rsid w:val="004D67A5"/>
    <w:rsid w:val="004E0E9C"/>
    <w:rsid w:val="004E117C"/>
    <w:rsid w:val="004F0708"/>
    <w:rsid w:val="004F2DF5"/>
    <w:rsid w:val="004F5524"/>
    <w:rsid w:val="00504344"/>
    <w:rsid w:val="00510D95"/>
    <w:rsid w:val="005126F8"/>
    <w:rsid w:val="00513B6A"/>
    <w:rsid w:val="00530053"/>
    <w:rsid w:val="00532B2C"/>
    <w:rsid w:val="00541423"/>
    <w:rsid w:val="00553AE3"/>
    <w:rsid w:val="005608BD"/>
    <w:rsid w:val="00570221"/>
    <w:rsid w:val="005750C5"/>
    <w:rsid w:val="005860BC"/>
    <w:rsid w:val="005924C2"/>
    <w:rsid w:val="00592FE5"/>
    <w:rsid w:val="00594555"/>
    <w:rsid w:val="00596913"/>
    <w:rsid w:val="005A5F8B"/>
    <w:rsid w:val="005A75E6"/>
    <w:rsid w:val="005C1D9E"/>
    <w:rsid w:val="005C6BF3"/>
    <w:rsid w:val="005C7288"/>
    <w:rsid w:val="00615815"/>
    <w:rsid w:val="00623305"/>
    <w:rsid w:val="00624A14"/>
    <w:rsid w:val="00633688"/>
    <w:rsid w:val="00635800"/>
    <w:rsid w:val="00637D8B"/>
    <w:rsid w:val="0064205D"/>
    <w:rsid w:val="00645AD2"/>
    <w:rsid w:val="00650080"/>
    <w:rsid w:val="00682252"/>
    <w:rsid w:val="006855AE"/>
    <w:rsid w:val="00685686"/>
    <w:rsid w:val="00687FBA"/>
    <w:rsid w:val="006A777A"/>
    <w:rsid w:val="006B2E89"/>
    <w:rsid w:val="006D11AF"/>
    <w:rsid w:val="006D3C7B"/>
    <w:rsid w:val="006E061D"/>
    <w:rsid w:val="006E6B0E"/>
    <w:rsid w:val="006F010D"/>
    <w:rsid w:val="00704BE5"/>
    <w:rsid w:val="00713257"/>
    <w:rsid w:val="00714558"/>
    <w:rsid w:val="00721DF0"/>
    <w:rsid w:val="00726B70"/>
    <w:rsid w:val="00731FA5"/>
    <w:rsid w:val="00745FC2"/>
    <w:rsid w:val="00751813"/>
    <w:rsid w:val="007602B7"/>
    <w:rsid w:val="00761B8E"/>
    <w:rsid w:val="007624A6"/>
    <w:rsid w:val="007659F8"/>
    <w:rsid w:val="007A1DB6"/>
    <w:rsid w:val="007A63C2"/>
    <w:rsid w:val="007B54D5"/>
    <w:rsid w:val="007C2A2A"/>
    <w:rsid w:val="007C2A59"/>
    <w:rsid w:val="007D39E4"/>
    <w:rsid w:val="007E0B3F"/>
    <w:rsid w:val="007E7DF8"/>
    <w:rsid w:val="007F43C1"/>
    <w:rsid w:val="007F79EE"/>
    <w:rsid w:val="0080237A"/>
    <w:rsid w:val="00803555"/>
    <w:rsid w:val="008044B2"/>
    <w:rsid w:val="00807A33"/>
    <w:rsid w:val="00814283"/>
    <w:rsid w:val="00820A18"/>
    <w:rsid w:val="008257DD"/>
    <w:rsid w:val="008327EA"/>
    <w:rsid w:val="0083419C"/>
    <w:rsid w:val="00865AAD"/>
    <w:rsid w:val="00871385"/>
    <w:rsid w:val="008962E7"/>
    <w:rsid w:val="008A7141"/>
    <w:rsid w:val="008C5883"/>
    <w:rsid w:val="008C62A8"/>
    <w:rsid w:val="008E173C"/>
    <w:rsid w:val="008E454E"/>
    <w:rsid w:val="008F0D3A"/>
    <w:rsid w:val="008F4BDD"/>
    <w:rsid w:val="00921625"/>
    <w:rsid w:val="00933164"/>
    <w:rsid w:val="00942DBD"/>
    <w:rsid w:val="00963C1A"/>
    <w:rsid w:val="00964037"/>
    <w:rsid w:val="00984871"/>
    <w:rsid w:val="009A046D"/>
    <w:rsid w:val="009C406E"/>
    <w:rsid w:val="009E5B21"/>
    <w:rsid w:val="009F22DD"/>
    <w:rsid w:val="009F6C46"/>
    <w:rsid w:val="00A02D38"/>
    <w:rsid w:val="00A278A4"/>
    <w:rsid w:val="00A376DA"/>
    <w:rsid w:val="00A42FC4"/>
    <w:rsid w:val="00A474DF"/>
    <w:rsid w:val="00A5547F"/>
    <w:rsid w:val="00A7148C"/>
    <w:rsid w:val="00A72CCA"/>
    <w:rsid w:val="00A74137"/>
    <w:rsid w:val="00A87A59"/>
    <w:rsid w:val="00A90ED6"/>
    <w:rsid w:val="00A92907"/>
    <w:rsid w:val="00AC00BB"/>
    <w:rsid w:val="00AC3517"/>
    <w:rsid w:val="00AC6B0B"/>
    <w:rsid w:val="00AE2249"/>
    <w:rsid w:val="00AF0177"/>
    <w:rsid w:val="00AF7920"/>
    <w:rsid w:val="00B06D36"/>
    <w:rsid w:val="00B105C4"/>
    <w:rsid w:val="00B14CA6"/>
    <w:rsid w:val="00B20367"/>
    <w:rsid w:val="00B33503"/>
    <w:rsid w:val="00B52826"/>
    <w:rsid w:val="00B53F33"/>
    <w:rsid w:val="00B63FBD"/>
    <w:rsid w:val="00B718DE"/>
    <w:rsid w:val="00B747C7"/>
    <w:rsid w:val="00BC6FF5"/>
    <w:rsid w:val="00BF2B31"/>
    <w:rsid w:val="00BF3669"/>
    <w:rsid w:val="00C137C3"/>
    <w:rsid w:val="00C51058"/>
    <w:rsid w:val="00C57932"/>
    <w:rsid w:val="00C80346"/>
    <w:rsid w:val="00C87958"/>
    <w:rsid w:val="00CA2A22"/>
    <w:rsid w:val="00CA348C"/>
    <w:rsid w:val="00CA4A40"/>
    <w:rsid w:val="00CB071E"/>
    <w:rsid w:val="00CB5225"/>
    <w:rsid w:val="00CB559D"/>
    <w:rsid w:val="00CC11E8"/>
    <w:rsid w:val="00CD54B0"/>
    <w:rsid w:val="00CD717B"/>
    <w:rsid w:val="00CF1428"/>
    <w:rsid w:val="00CF7D96"/>
    <w:rsid w:val="00D0194B"/>
    <w:rsid w:val="00D119E1"/>
    <w:rsid w:val="00D2510E"/>
    <w:rsid w:val="00D30F7F"/>
    <w:rsid w:val="00D350F9"/>
    <w:rsid w:val="00D521E7"/>
    <w:rsid w:val="00D60FB3"/>
    <w:rsid w:val="00D646D7"/>
    <w:rsid w:val="00D678A5"/>
    <w:rsid w:val="00D76C60"/>
    <w:rsid w:val="00D916B9"/>
    <w:rsid w:val="00DA7145"/>
    <w:rsid w:val="00DB53F0"/>
    <w:rsid w:val="00DC39F9"/>
    <w:rsid w:val="00DE2C48"/>
    <w:rsid w:val="00DE78F6"/>
    <w:rsid w:val="00DF21E3"/>
    <w:rsid w:val="00DF6577"/>
    <w:rsid w:val="00E167FE"/>
    <w:rsid w:val="00E32DC9"/>
    <w:rsid w:val="00E514A8"/>
    <w:rsid w:val="00E76FF6"/>
    <w:rsid w:val="00E95D64"/>
    <w:rsid w:val="00EA58C8"/>
    <w:rsid w:val="00EA7605"/>
    <w:rsid w:val="00ED26BA"/>
    <w:rsid w:val="00F03331"/>
    <w:rsid w:val="00F05E93"/>
    <w:rsid w:val="00F10655"/>
    <w:rsid w:val="00F10E22"/>
    <w:rsid w:val="00F36BB9"/>
    <w:rsid w:val="00F40B56"/>
    <w:rsid w:val="00F42B6D"/>
    <w:rsid w:val="00F450B6"/>
    <w:rsid w:val="00F53C9C"/>
    <w:rsid w:val="00F62797"/>
    <w:rsid w:val="00F7178F"/>
    <w:rsid w:val="00F741F6"/>
    <w:rsid w:val="00F75826"/>
    <w:rsid w:val="00F85D7C"/>
    <w:rsid w:val="00FB278E"/>
    <w:rsid w:val="00FC363A"/>
    <w:rsid w:val="00FC5901"/>
    <w:rsid w:val="00FE6738"/>
    <w:rsid w:val="00FF3D56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74EAFAFF"/>
  <w15:chartTrackingRefBased/>
  <w15:docId w15:val="{539A19D4-25CA-4A01-B402-E29F60B0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4BE5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0B4FAB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 Char,标题 2 Char,CSS节标记,ICSS章标记"/>
    <w:basedOn w:val="a"/>
    <w:next w:val="a"/>
    <w:qFormat/>
    <w:rsid w:val="000B4FA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link w:val="31"/>
    <w:qFormat/>
    <w:rsid w:val="000B4FA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link w:val="41"/>
    <w:qFormat/>
    <w:rsid w:val="000B4FA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0B4F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,CSS节内4级标记 Char"/>
    <w:basedOn w:val="a"/>
    <w:next w:val="a"/>
    <w:qFormat/>
    <w:rsid w:val="000B4F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B4FAB"/>
    <w:pPr>
      <w:shd w:val="clear" w:color="auto" w:fill="000080"/>
    </w:pPr>
  </w:style>
  <w:style w:type="paragraph" w:customStyle="1" w:styleId="CSS1">
    <w:name w:val="CSS1级编号"/>
    <w:basedOn w:val="a"/>
    <w:rsid w:val="000B4FAB"/>
    <w:pPr>
      <w:numPr>
        <w:numId w:val="1"/>
      </w:numPr>
    </w:pPr>
  </w:style>
  <w:style w:type="paragraph" w:styleId="a4">
    <w:name w:val="Body Text"/>
    <w:aliases w:val="正文文本 Char"/>
    <w:basedOn w:val="a"/>
    <w:link w:val="a5"/>
    <w:rsid w:val="000B4FAB"/>
    <w:pPr>
      <w:adjustRightInd w:val="0"/>
      <w:snapToGrid w:val="0"/>
      <w:ind w:firstLineChars="200" w:firstLine="200"/>
    </w:pPr>
  </w:style>
  <w:style w:type="paragraph" w:styleId="20">
    <w:name w:val="List 2"/>
    <w:aliases w:val="CSS2级编号"/>
    <w:basedOn w:val="a"/>
    <w:rsid w:val="000B4FAB"/>
    <w:pPr>
      <w:numPr>
        <w:ilvl w:val="1"/>
        <w:numId w:val="1"/>
      </w:numPr>
    </w:pPr>
  </w:style>
  <w:style w:type="paragraph" w:styleId="30">
    <w:name w:val="List 3"/>
    <w:aliases w:val="CSS3级编号,CSS3级编号 Char1 Char Char Char,列表 3 Char,列表 3 Char2 Char,CSS3级编号 Char1 Char,CSS3级编号 Char Char Char Char Char Char Char Char,CSS3级编号 Char Char Char,列表 3 Char1 Char1 Char,列表 3 Char Char Char1 Char,CSS3级编号 Char1 Char Char Char Char"/>
    <w:basedOn w:val="a"/>
    <w:rsid w:val="000B4FAB"/>
    <w:pPr>
      <w:numPr>
        <w:ilvl w:val="2"/>
        <w:numId w:val="1"/>
      </w:numPr>
    </w:pPr>
  </w:style>
  <w:style w:type="paragraph" w:styleId="40">
    <w:name w:val="List 4"/>
    <w:aliases w:val="CSS4级编号"/>
    <w:basedOn w:val="a"/>
    <w:rsid w:val="000B4FAB"/>
    <w:pPr>
      <w:numPr>
        <w:ilvl w:val="3"/>
        <w:numId w:val="1"/>
      </w:numPr>
      <w:adjustRightInd w:val="0"/>
      <w:snapToGrid w:val="0"/>
    </w:pPr>
  </w:style>
  <w:style w:type="paragraph" w:styleId="21">
    <w:name w:val="Body Text 2"/>
    <w:aliases w:val="正文文本 2 Char"/>
    <w:basedOn w:val="a"/>
    <w:link w:val="22"/>
    <w:rsid w:val="000B4FAB"/>
    <w:pPr>
      <w:ind w:leftChars="200" w:left="200" w:firstLineChars="200" w:firstLine="200"/>
    </w:pPr>
  </w:style>
  <w:style w:type="paragraph" w:styleId="32">
    <w:name w:val="Body Text 3"/>
    <w:basedOn w:val="a"/>
    <w:rsid w:val="000B4FAB"/>
    <w:pPr>
      <w:ind w:leftChars="400" w:left="400" w:firstLineChars="200" w:firstLine="200"/>
    </w:pPr>
    <w:rPr>
      <w:szCs w:val="16"/>
    </w:rPr>
  </w:style>
  <w:style w:type="character" w:customStyle="1" w:styleId="2CharChar">
    <w:name w:val="正文文本 2 Char Char"/>
    <w:basedOn w:val="a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2">
    <w:name w:val="正文文本4"/>
    <w:basedOn w:val="32"/>
    <w:rsid w:val="000B4FAB"/>
    <w:pPr>
      <w:ind w:leftChars="600" w:left="600"/>
    </w:pPr>
  </w:style>
  <w:style w:type="paragraph" w:customStyle="1" w:styleId="CSS1CharCharChar">
    <w:name w:val="CSS1级正文 Char Char Char"/>
    <w:basedOn w:val="a4"/>
    <w:pPr>
      <w:ind w:firstLine="480"/>
    </w:pPr>
    <w:rPr>
      <w:rFonts w:cs="宋体"/>
      <w:szCs w:val="20"/>
    </w:rPr>
  </w:style>
  <w:style w:type="paragraph" w:customStyle="1" w:styleId="CSS2">
    <w:name w:val="CSS2级正文"/>
    <w:basedOn w:val="21"/>
    <w:rsid w:val="000B4FAB"/>
    <w:pPr>
      <w:ind w:left="480" w:firstLine="480"/>
    </w:pPr>
    <w:rPr>
      <w:rFonts w:cs="宋体"/>
      <w:szCs w:val="20"/>
    </w:rPr>
  </w:style>
  <w:style w:type="paragraph" w:customStyle="1" w:styleId="CSS3">
    <w:name w:val="CSS3级正文"/>
    <w:basedOn w:val="32"/>
    <w:rsid w:val="000B4FAB"/>
    <w:pPr>
      <w:ind w:left="960" w:firstLine="480"/>
    </w:pPr>
    <w:rPr>
      <w:rFonts w:cs="宋体"/>
      <w:szCs w:val="20"/>
    </w:rPr>
  </w:style>
  <w:style w:type="paragraph" w:customStyle="1" w:styleId="CSS4">
    <w:name w:val="CSS4级正文"/>
    <w:basedOn w:val="42"/>
    <w:rsid w:val="000B4FAB"/>
    <w:pPr>
      <w:ind w:left="1440" w:firstLine="480"/>
    </w:pPr>
    <w:rPr>
      <w:rFonts w:cs="宋体"/>
      <w:szCs w:val="20"/>
    </w:rPr>
  </w:style>
  <w:style w:type="character" w:styleId="a6">
    <w:name w:val="annotation reference"/>
    <w:basedOn w:val="a0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pPr>
      <w:ind w:left="480"/>
      <w:jc w:val="left"/>
    </w:pPr>
    <w:rPr>
      <w:i/>
      <w:iCs/>
      <w:sz w:val="20"/>
      <w:szCs w:val="20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paragraph" w:styleId="33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Char">
    <w:name w:val="正文文本 Char Char"/>
    <w:basedOn w:val="a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SS1CharCharCharChar">
    <w:name w:val="CSS1级正文 Char Char Char Char"/>
    <w:basedOn w:val="CharChar"/>
    <w:rPr>
      <w:rFonts w:eastAsia="宋体" w:cs="宋体"/>
      <w:kern w:val="2"/>
      <w:sz w:val="24"/>
      <w:szCs w:val="24"/>
      <w:lang w:val="en-US" w:eastAsia="zh-CN" w:bidi="ar-SA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customStyle="1" w:styleId="CSS10">
    <w:name w:val="CSS1级正文"/>
    <w:basedOn w:val="a4"/>
    <w:link w:val="CSS1Char"/>
    <w:rsid w:val="000B4FAB"/>
    <w:pPr>
      <w:ind w:firstLine="480"/>
    </w:pPr>
    <w:rPr>
      <w:rFonts w:cs="宋体"/>
      <w:szCs w:val="20"/>
    </w:rPr>
  </w:style>
  <w:style w:type="character" w:customStyle="1" w:styleId="CSS3CharChar">
    <w:name w:val="CSS3级正文 Char Char"/>
    <w:basedOn w:val="a0"/>
    <w:rPr>
      <w:rFonts w:eastAsia="宋体" w:cs="Century"/>
      <w:noProof w:val="0"/>
      <w:kern w:val="2"/>
      <w:sz w:val="24"/>
      <w:szCs w:val="16"/>
      <w:lang w:val="en-US" w:eastAsia="zh-CN" w:bidi="ar-SA"/>
    </w:rPr>
  </w:style>
  <w:style w:type="paragraph" w:customStyle="1" w:styleId="ac">
    <w:name w:val="表正文"/>
    <w:aliases w:val="正文非缩进,正文（首行缩进两字）标题1,段1,特点"/>
    <w:basedOn w:val="a"/>
    <w:next w:val="ad"/>
    <w:pPr>
      <w:adjustRightInd w:val="0"/>
      <w:spacing w:beforeLines="50" w:before="156" w:afterLines="50" w:after="156" w:line="360" w:lineRule="atLeast"/>
      <w:ind w:rightChars="100" w:right="240" w:firstLine="420"/>
      <w:jc w:val="left"/>
      <w:textAlignment w:val="baseline"/>
    </w:pPr>
    <w:rPr>
      <w:kern w:val="0"/>
      <w:szCs w:val="20"/>
    </w:rPr>
  </w:style>
  <w:style w:type="paragraph" w:styleId="ad">
    <w:name w:val="Normal Indent"/>
    <w:basedOn w:val="a"/>
    <w:pPr>
      <w:ind w:firstLineChars="200" w:firstLine="420"/>
    </w:pPr>
  </w:style>
  <w:style w:type="paragraph" w:styleId="ae">
    <w:name w:val="Date"/>
    <w:basedOn w:val="a"/>
    <w:next w:val="a"/>
    <w:pPr>
      <w:ind w:leftChars="2500" w:left="100"/>
    </w:pPr>
  </w:style>
  <w:style w:type="paragraph" w:customStyle="1" w:styleId="af">
    <w:name w:val="表格文字"/>
    <w:basedOn w:val="a"/>
    <w:pPr>
      <w:spacing w:beforeLines="25" w:before="25" w:afterLines="25" w:after="25"/>
    </w:pPr>
    <w:rPr>
      <w:spacing w:val="10"/>
    </w:rPr>
  </w:style>
  <w:style w:type="paragraph" w:styleId="TOC4">
    <w:name w:val="toc 4"/>
    <w:basedOn w:val="a"/>
    <w:next w:val="a"/>
    <w:autoRedefine/>
    <w:uiPriority w:val="39"/>
    <w:pPr>
      <w:jc w:val="left"/>
    </w:pPr>
  </w:style>
  <w:style w:type="paragraph" w:styleId="TOC5">
    <w:name w:val="toc 5"/>
    <w:basedOn w:val="a"/>
    <w:next w:val="a"/>
    <w:autoRedefine/>
    <w:uiPriority w:val="39"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pPr>
      <w:ind w:left="1920"/>
      <w:jc w:val="left"/>
    </w:pPr>
    <w:rPr>
      <w:sz w:val="18"/>
      <w:szCs w:val="18"/>
    </w:rPr>
  </w:style>
  <w:style w:type="character" w:customStyle="1" w:styleId="2Char">
    <w:name w:val="列表 2 Char"/>
    <w:aliases w:val="CSS2级编号 Char,CSS2级编号 Char1 Char,CSS2级编号 Char1 Char Char Char Char Char"/>
    <w:rPr>
      <w:rFonts w:eastAsia="宋体"/>
      <w:kern w:val="2"/>
      <w:sz w:val="24"/>
      <w:szCs w:val="24"/>
      <w:lang w:val="en-US" w:eastAsia="zh-CN" w:bidi="ar-SA"/>
    </w:rPr>
  </w:style>
  <w:style w:type="paragraph" w:styleId="af0">
    <w:name w:val="annotation subject"/>
    <w:basedOn w:val="a7"/>
    <w:next w:val="a7"/>
    <w:semiHidden/>
    <w:rPr>
      <w:b/>
      <w:bCs/>
    </w:rPr>
  </w:style>
  <w:style w:type="paragraph" w:customStyle="1" w:styleId="2CSS">
    <w:name w:val="样式 标题 2CSS节标记 + 小三"/>
    <w:basedOn w:val="2"/>
    <w:autoRedefine/>
    <w:pPr>
      <w:numPr>
        <w:ilvl w:val="0"/>
        <w:numId w:val="0"/>
      </w:numPr>
      <w:spacing w:before="0" w:after="0" w:line="360" w:lineRule="auto"/>
    </w:pPr>
    <w:rPr>
      <w:b w:val="0"/>
    </w:rPr>
  </w:style>
  <w:style w:type="character" w:customStyle="1" w:styleId="210">
    <w:name w:val="标题 21"/>
    <w:aliases w:val="CSS节标记 Char,标题 2 Char,CSS节标记,ICSS章标记 Char"/>
    <w:basedOn w:val="a0"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  <w:style w:type="character" w:customStyle="1" w:styleId="2CSSChar">
    <w:name w:val="样式 标题 2CSS节标记 + 小三 Char"/>
    <w:basedOn w:val="210"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  <w:style w:type="paragraph" w:customStyle="1" w:styleId="3CSS1">
    <w:name w:val="样式 标题 3CSS节内1级标记 + 四号"/>
    <w:basedOn w:val="3"/>
    <w:autoRedefine/>
    <w:pPr>
      <w:spacing w:line="415" w:lineRule="auto"/>
    </w:pPr>
    <w:rPr>
      <w:rFonts w:ascii="黑体" w:eastAsia="黑体"/>
      <w:sz w:val="28"/>
      <w:szCs w:val="28"/>
    </w:rPr>
  </w:style>
  <w:style w:type="paragraph" w:customStyle="1" w:styleId="CSS1CharCharCharCharCharCharCharCharCharCharCharCharCharCharCharChar">
    <w:name w:val="CSS1级正文 Char Char Char Char Char Char Char Char Char Char Char Char Char Char Char Char"/>
    <w:basedOn w:val="a4"/>
    <w:pPr>
      <w:ind w:firstLine="480"/>
    </w:pPr>
    <w:rPr>
      <w:rFonts w:cs="宋体"/>
      <w:szCs w:val="20"/>
    </w:rPr>
  </w:style>
  <w:style w:type="paragraph" w:customStyle="1" w:styleId="af1">
    <w:name w:val="我的正文"/>
    <w:basedOn w:val="a"/>
    <w:autoRedefine/>
  </w:style>
  <w:style w:type="paragraph" w:customStyle="1" w:styleId="23">
    <w:name w:val="样式2"/>
    <w:basedOn w:val="20"/>
    <w:pPr>
      <w:numPr>
        <w:ilvl w:val="0"/>
        <w:numId w:val="0"/>
      </w:numPr>
      <w:ind w:left="454"/>
    </w:pPr>
  </w:style>
  <w:style w:type="character" w:customStyle="1" w:styleId="22">
    <w:name w:val="正文文本 2 字符"/>
    <w:aliases w:val="正文文本 2 Char 字符"/>
    <w:basedOn w:val="a0"/>
    <w:link w:val="21"/>
    <w:rsid w:val="000B4FA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CSS1CharCharCharCharCharCharCharCharCharCharCharCharCharCharCharCharCharChar">
    <w:name w:val="CSS1级正文 Char Char Char Char Char Char Char Char Char Char Char Char Char Char Char Char Char Char"/>
    <w:basedOn w:val="a4"/>
    <w:pPr>
      <w:ind w:firstLine="480"/>
    </w:pPr>
    <w:rPr>
      <w:rFonts w:cs="宋体"/>
    </w:rPr>
  </w:style>
  <w:style w:type="character" w:customStyle="1" w:styleId="CSS1CharCharCharCharCharCharCharCharCharCharCharCharCharCharCharCharCharCharChar">
    <w:name w:val="CSS1级正文 Char Char Char Char Char Char Char Char Char Char Char Char Char Char Char Char Char Char Char"/>
    <w:basedOn w:val="a0"/>
    <w:rPr>
      <w:rFonts w:eastAsia="宋体" w:cs="宋体"/>
      <w:kern w:val="2"/>
      <w:sz w:val="24"/>
      <w:szCs w:val="24"/>
      <w:lang w:val="en-US" w:eastAsia="zh-CN" w:bidi="ar-SA"/>
    </w:rPr>
  </w:style>
  <w:style w:type="paragraph" w:customStyle="1" w:styleId="CSS1CharCharCharCharCharCharCharCharCharCharCharCharCharCharCharCharChar">
    <w:name w:val="CSS1级正文 Char Char Char Char Char Char Char Char Char Char Char Char Char Char Char Char Char"/>
    <w:basedOn w:val="a4"/>
    <w:pPr>
      <w:ind w:firstLine="480"/>
    </w:pPr>
    <w:rPr>
      <w:rFonts w:cs="宋体"/>
    </w:rPr>
  </w:style>
  <w:style w:type="paragraph" w:customStyle="1" w:styleId="1CSS1">
    <w:name w:val="列表1CSS1级编号"/>
    <w:basedOn w:val="a"/>
    <w:pPr>
      <w:numPr>
        <w:numId w:val="3"/>
      </w:numPr>
    </w:pPr>
  </w:style>
  <w:style w:type="paragraph" w:customStyle="1" w:styleId="2CSS2CharCharCharChar">
    <w:name w:val="列表 2CSS2级编 Char Char Char Char"/>
    <w:basedOn w:val="a"/>
    <w:pPr>
      <w:numPr>
        <w:ilvl w:val="1"/>
        <w:numId w:val="3"/>
      </w:numPr>
    </w:pPr>
  </w:style>
  <w:style w:type="character" w:customStyle="1" w:styleId="2CSS2CharCharCharCharChar">
    <w:name w:val="列表 2CSS2级编 Char Char Char Char Char"/>
    <w:basedOn w:val="a0"/>
    <w:rPr>
      <w:rFonts w:eastAsia="宋体"/>
      <w:kern w:val="2"/>
      <w:sz w:val="24"/>
      <w:szCs w:val="24"/>
      <w:lang w:val="en-US" w:eastAsia="zh-CN" w:bidi="ar-SA"/>
    </w:rPr>
  </w:style>
  <w:style w:type="table" w:styleId="af2">
    <w:name w:val="Table Grid"/>
    <w:basedOn w:val="a1"/>
    <w:uiPriority w:val="59"/>
    <w:rsid w:val="003C3FA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 字符"/>
    <w:aliases w:val="正文文本 Char 字符"/>
    <w:basedOn w:val="a0"/>
    <w:link w:val="a4"/>
    <w:rsid w:val="0000076E"/>
    <w:rPr>
      <w:rFonts w:eastAsia="宋体"/>
      <w:kern w:val="2"/>
      <w:sz w:val="24"/>
      <w:szCs w:val="24"/>
      <w:lang w:val="en-US" w:eastAsia="zh-CN" w:bidi="ar-SA"/>
    </w:rPr>
  </w:style>
  <w:style w:type="character" w:styleId="af3">
    <w:name w:val="page number"/>
    <w:basedOn w:val="a0"/>
    <w:rsid w:val="00F03331"/>
  </w:style>
  <w:style w:type="character" w:customStyle="1" w:styleId="CSS1Char">
    <w:name w:val="CSS1级正文 Char"/>
    <w:basedOn w:val="a0"/>
    <w:link w:val="CSS10"/>
    <w:rsid w:val="008257DD"/>
    <w:rPr>
      <w:rFonts w:cs="宋体"/>
      <w:kern w:val="2"/>
      <w:sz w:val="24"/>
    </w:rPr>
  </w:style>
  <w:style w:type="paragraph" w:styleId="af4">
    <w:name w:val="List Paragraph"/>
    <w:basedOn w:val="a"/>
    <w:uiPriority w:val="34"/>
    <w:qFormat/>
    <w:rsid w:val="008E454E"/>
    <w:pPr>
      <w:ind w:firstLineChars="200" w:firstLine="420"/>
    </w:pPr>
  </w:style>
  <w:style w:type="character" w:customStyle="1" w:styleId="31">
    <w:name w:val="标题 3 字符"/>
    <w:aliases w:val="CSS节内1级标记 字符"/>
    <w:basedOn w:val="a0"/>
    <w:link w:val="3"/>
    <w:rsid w:val="00A5547F"/>
    <w:rPr>
      <w:b/>
      <w:bCs/>
      <w:kern w:val="2"/>
      <w:sz w:val="32"/>
      <w:szCs w:val="32"/>
    </w:rPr>
  </w:style>
  <w:style w:type="character" w:customStyle="1" w:styleId="41">
    <w:name w:val="标题 4 字符"/>
    <w:aliases w:val="CSS节内2级标记 字符"/>
    <w:basedOn w:val="a0"/>
    <w:link w:val="4"/>
    <w:rsid w:val="00A5547F"/>
    <w:rPr>
      <w:rFonts w:ascii="Arial" w:eastAsia="黑体" w:hAnsi="Arial"/>
      <w:b/>
      <w:bCs/>
      <w:kern w:val="2"/>
      <w:sz w:val="28"/>
      <w:szCs w:val="28"/>
    </w:rPr>
  </w:style>
  <w:style w:type="paragraph" w:styleId="af5">
    <w:name w:val="Normal (Web)"/>
    <w:basedOn w:val="a"/>
    <w:uiPriority w:val="99"/>
    <w:unhideWhenUsed/>
    <w:rsid w:val="00C137C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7C2A5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1508;&#31867;&#25991;&#26723;&#27169;&#26495;\&#26679;&#24335;&#27169;&#26495;\ICSS&#26631;&#20934;&#25991;&#26723;&#27169;&#26495;(hp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0336CCD-03D2-4E8D-851A-D21DA13D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ICSS标准文档模板(hp).dot</Template>
  <TotalTime>782</TotalTime>
  <Pages>15</Pages>
  <Words>1051</Words>
  <Characters>5992</Characters>
  <Application>Microsoft Office Word</Application>
  <DocSecurity>0</DocSecurity>
  <Lines>49</Lines>
  <Paragraphs>14</Paragraphs>
  <ScaleCrop>false</ScaleCrop>
  <Company>icss</Company>
  <LinksUpToDate>false</LinksUpToDate>
  <CharactersWithSpaces>7029</CharactersWithSpaces>
  <SharedDoc>false</SharedDoc>
  <HLinks>
    <vt:vector size="360" baseType="variant">
      <vt:variant>
        <vt:i4>1703992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_Toc88646504</vt:lpwstr>
      </vt:variant>
      <vt:variant>
        <vt:i4>1900600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_Toc88646503</vt:lpwstr>
      </vt:variant>
      <vt:variant>
        <vt:i4>1835064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_Toc88646502</vt:lpwstr>
      </vt:variant>
      <vt:variant>
        <vt:i4>2031672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_Toc88646501</vt:lpwstr>
      </vt:variant>
      <vt:variant>
        <vt:i4>1966136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_Toc88646500</vt:lpwstr>
      </vt:variant>
      <vt:variant>
        <vt:i4>1441841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_Toc88646499</vt:lpwstr>
      </vt:variant>
      <vt:variant>
        <vt:i4>1507377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_Toc88646498</vt:lpwstr>
      </vt:variant>
      <vt:variant>
        <vt:i4>1572913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_Toc88646497</vt:lpwstr>
      </vt:variant>
      <vt:variant>
        <vt:i4>1638449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_Toc88646496</vt:lpwstr>
      </vt:variant>
      <vt:variant>
        <vt:i4>1703985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_Toc88646495</vt:lpwstr>
      </vt:variant>
      <vt:variant>
        <vt:i4>1769521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_Toc88646494</vt:lpwstr>
      </vt:variant>
      <vt:variant>
        <vt:i4>1835057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_Toc88646493</vt:lpwstr>
      </vt:variant>
      <vt:variant>
        <vt:i4>1900593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_Toc88646492</vt:lpwstr>
      </vt:variant>
      <vt:variant>
        <vt:i4>1966129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_Toc88646491</vt:lpwstr>
      </vt:variant>
      <vt:variant>
        <vt:i4>2031665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_Toc88646490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_Toc88646489</vt:lpwstr>
      </vt:variant>
      <vt:variant>
        <vt:i4>1507376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_Toc88646488</vt:lpwstr>
      </vt:variant>
      <vt:variant>
        <vt:i4>1572912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_Toc88646487</vt:lpwstr>
      </vt:variant>
      <vt:variant>
        <vt:i4>1638448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_Toc88646486</vt:lpwstr>
      </vt:variant>
      <vt:variant>
        <vt:i4>1703984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_Toc88646485</vt:lpwstr>
      </vt:variant>
      <vt:variant>
        <vt:i4>1769520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_Toc88646484</vt:lpwstr>
      </vt:variant>
      <vt:variant>
        <vt:i4>1835056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_Toc88646483</vt:lpwstr>
      </vt:variant>
      <vt:variant>
        <vt:i4>1900592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_Toc88646482</vt:lpwstr>
      </vt:variant>
      <vt:variant>
        <vt:i4>1966128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_Toc88646481</vt:lpwstr>
      </vt:variant>
      <vt:variant>
        <vt:i4>2031664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_Toc88646480</vt:lpwstr>
      </vt:variant>
      <vt:variant>
        <vt:i4>1441855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_Toc88646479</vt:lpwstr>
      </vt:variant>
      <vt:variant>
        <vt:i4>1507391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_Toc88646478</vt:lpwstr>
      </vt:variant>
      <vt:variant>
        <vt:i4>1572927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_Toc88646477</vt:lpwstr>
      </vt:variant>
      <vt:variant>
        <vt:i4>1638463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_Toc88646476</vt:lpwstr>
      </vt:variant>
      <vt:variant>
        <vt:i4>1703999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_Toc88646475</vt:lpwstr>
      </vt:variant>
      <vt:variant>
        <vt:i4>1769535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_Toc88646474</vt:lpwstr>
      </vt:variant>
      <vt:variant>
        <vt:i4>1835071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_Toc88646473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_Toc88646472</vt:lpwstr>
      </vt:variant>
      <vt:variant>
        <vt:i4>1966143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_Toc88646471</vt:lpwstr>
      </vt:variant>
      <vt:variant>
        <vt:i4>2031679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_Toc88646470</vt:lpwstr>
      </vt:variant>
      <vt:variant>
        <vt:i4>1441854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_Toc88646469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_Toc88646468</vt:lpwstr>
      </vt:variant>
      <vt:variant>
        <vt:i4>1572926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_Toc88646467</vt:lpwstr>
      </vt:variant>
      <vt:variant>
        <vt:i4>1638462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_Toc88646466</vt:lpwstr>
      </vt:variant>
      <vt:variant>
        <vt:i4>1703998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_Toc88646465</vt:lpwstr>
      </vt:variant>
      <vt:variant>
        <vt:i4>1769534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_Toc88646464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_Toc88646463</vt:lpwstr>
      </vt:variant>
      <vt:variant>
        <vt:i4>1900606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_Toc88646462</vt:lpwstr>
      </vt:variant>
      <vt:variant>
        <vt:i4>1966142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_Toc88646461</vt:lpwstr>
      </vt:variant>
      <vt:variant>
        <vt:i4>2031678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_Toc88646460</vt:lpwstr>
      </vt:variant>
      <vt:variant>
        <vt:i4>1441853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_Toc88646459</vt:lpwstr>
      </vt:variant>
      <vt:variant>
        <vt:i4>1507389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_Toc88646458</vt:lpwstr>
      </vt:variant>
      <vt:variant>
        <vt:i4>1572925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_Toc88646457</vt:lpwstr>
      </vt:variant>
      <vt:variant>
        <vt:i4>1638461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_Toc88646456</vt:lpwstr>
      </vt:variant>
      <vt:variant>
        <vt:i4>1703997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_Toc88646455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_Toc88646454</vt:lpwstr>
      </vt:variant>
      <vt:variant>
        <vt:i4>1835069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_Toc88646453</vt:lpwstr>
      </vt:variant>
      <vt:variant>
        <vt:i4>1900605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_Toc88646452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_Toc88646451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_Toc88646450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_Toc88646449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_Toc88646448</vt:lpwstr>
      </vt:variant>
      <vt:variant>
        <vt:i4>1572924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_Toc88646447</vt:lpwstr>
      </vt:variant>
      <vt:variant>
        <vt:i4>1638460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_Toc88646446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_Toc88646445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总体描述</dc:title>
  <dc:subject/>
  <dc:creator>Administrator</dc:creator>
  <cp:keywords/>
  <cp:lastModifiedBy>李 汪骏</cp:lastModifiedBy>
  <cp:revision>60</cp:revision>
  <dcterms:created xsi:type="dcterms:W3CDTF">2015-10-14T06:11:00Z</dcterms:created>
  <dcterms:modified xsi:type="dcterms:W3CDTF">2022-06-25T07:26:00Z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-546418277</vt:i4>
  </property>
  <property fmtid="{D5CDD505-2E9C-101B-9397-08002B2CF9AE}" pid="3" name="_EmailSubject">
    <vt:lpwstr>统计</vt:lpwstr>
  </property>
  <property fmtid="{D5CDD505-2E9C-101B-9397-08002B2CF9AE}" pid="4" name="_AuthorEmail">
    <vt:lpwstr>jameswang@icss.com.cn</vt:lpwstr>
  </property>
  <property fmtid="{D5CDD505-2E9C-101B-9397-08002B2CF9AE}" pid="5" name="_AuthorEmailDisplayName">
    <vt:lpwstr>jameswang</vt:lpwstr>
  </property>
  <property fmtid="{D5CDD505-2E9C-101B-9397-08002B2CF9AE}" pid="6" name="_ReviewingToolsShownOnce">
    <vt:lpwstr/>
  </property>
</Properties>
</file>